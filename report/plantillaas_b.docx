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59" w:rsidRDefault="00EE2F59">
      <w:pPr>
        <w:spacing w:before="1" w:line="160" w:lineRule="exact"/>
        <w:rPr>
          <w:sz w:val="17"/>
          <w:szCs w:val="17"/>
        </w:rPr>
      </w:pPr>
    </w:p>
    <w:p w:rsidR="00EE2F59" w:rsidRPr="002A532B" w:rsidRDefault="00DF6C5D">
      <w:pPr>
        <w:spacing w:before="25" w:line="240" w:lineRule="exact"/>
        <w:ind w:left="2758"/>
        <w:rPr>
          <w:rFonts w:ascii="Century Gothic" w:eastAsia="Century Gothic" w:hAnsi="Century Gothic" w:cs="Century Gothic"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FICHA DE ATENCIÓN MÉDICA</w:t>
      </w:r>
    </w:p>
    <w:p w:rsidR="00EE2F59" w:rsidRPr="002A532B" w:rsidRDefault="00EE2F59">
      <w:pPr>
        <w:spacing w:before="3" w:line="220" w:lineRule="exact"/>
        <w:rPr>
          <w:sz w:val="22"/>
          <w:szCs w:val="22"/>
          <w:lang w:val="es-ES"/>
        </w:rPr>
      </w:pPr>
    </w:p>
    <w:p w:rsidR="00DF6C5D" w:rsidRPr="00DF6C5D" w:rsidRDefault="00DF6C5D" w:rsidP="007662CB">
      <w:pPr>
        <w:spacing w:before="25" w:line="243" w:lineRule="auto"/>
        <w:ind w:left="116" w:right="-91"/>
        <w:rPr>
          <w:rFonts w:ascii="Century Gothic" w:eastAsia="Century Gothic" w:hAnsi="Century Gothic" w:cs="Century Gothic"/>
          <w:b/>
          <w:sz w:val="32"/>
          <w:szCs w:val="32"/>
          <w:lang w:val="es-ES"/>
        </w:rPr>
      </w:pP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 w:rsidR="004032C0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 w:rsidR="007662C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      </w:t>
      </w:r>
      <w:r w:rsidRPr="00DF6C5D">
        <w:rPr>
          <w:rFonts w:ascii="Century Gothic" w:eastAsia="Century Gothic" w:hAnsi="Century Gothic" w:cs="Century Gothic"/>
          <w:b/>
          <w:sz w:val="32"/>
          <w:szCs w:val="32"/>
          <w:lang w:val="es-ES"/>
        </w:rPr>
        <w:t xml:space="preserve">HC: </w:t>
      </w:r>
      <w:r w:rsidRPr="00DF6C5D">
        <w:rPr>
          <w:rFonts w:ascii="Century Gothic" w:eastAsia="Arial" w:hAnsi="Century Gothic" w:cs="Arial"/>
          <w:b/>
          <w:spacing w:val="2"/>
          <w:sz w:val="32"/>
          <w:szCs w:val="32"/>
          <w:lang w:val="es-ES"/>
        </w:rPr>
        <w:t>${pasaporte}</w:t>
      </w:r>
      <w:r w:rsidRPr="00DF6C5D">
        <w:rPr>
          <w:rFonts w:ascii="Century Gothic" w:eastAsia="Arial" w:hAnsi="Century Gothic" w:cs="Arial"/>
          <w:b/>
          <w:sz w:val="32"/>
          <w:szCs w:val="32"/>
          <w:lang w:val="es-ES"/>
        </w:rPr>
        <w:t>.</w:t>
      </w:r>
    </w:p>
    <w:p w:rsidR="00DF6C5D" w:rsidRDefault="00DF6C5D">
      <w:pPr>
        <w:spacing w:before="25" w:line="243" w:lineRule="auto"/>
        <w:ind w:left="116" w:right="2036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DF6C5D" w:rsidRDefault="00DF6C5D">
      <w:pPr>
        <w:spacing w:before="25" w:line="243" w:lineRule="auto"/>
        <w:ind w:left="116" w:right="2036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FF438C" w:rsidRDefault="003F22EF">
      <w:pPr>
        <w:spacing w:before="25" w:line="243" w:lineRule="auto"/>
        <w:ind w:left="116" w:right="2036"/>
        <w:rPr>
          <w:rFonts w:ascii="Arial" w:eastAsia="Arial" w:hAnsi="Arial" w:cs="Arial"/>
          <w:b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NOM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4F1B61">
        <w:rPr>
          <w:rFonts w:ascii="Arial" w:eastAsia="Arial" w:hAnsi="Arial" w:cs="Arial"/>
          <w:b/>
          <w:spacing w:val="2"/>
          <w:sz w:val="19"/>
          <w:szCs w:val="19"/>
          <w:lang w:val="es-ES"/>
        </w:rPr>
        <w:t>nombre_paciente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before="25" w:line="243" w:lineRule="auto"/>
        <w:ind w:left="116" w:right="203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edad_paciente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Default="003F22EF">
      <w:pPr>
        <w:spacing w:line="245" w:lineRule="auto"/>
        <w:ind w:left="116" w:right="4660"/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5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${genero}</w:t>
      </w:r>
      <w:r w:rsidR="00FF438C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 w:rsidP="00740D2C">
      <w:pPr>
        <w:spacing w:line="245" w:lineRule="auto"/>
        <w:ind w:left="116" w:right="14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NAC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ONA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1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pais</w:t>
      </w:r>
      <w:r w:rsidR="000144E7">
        <w:rPr>
          <w:rFonts w:ascii="Arial" w:eastAsia="Arial" w:hAnsi="Arial" w:cs="Arial"/>
          <w:b/>
          <w:spacing w:val="2"/>
          <w:sz w:val="19"/>
          <w:szCs w:val="19"/>
          <w:lang w:val="es-ES"/>
        </w:rPr>
        <w:t>_de_origen</w:t>
      </w:r>
      <w:proofErr w:type="spellEnd"/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fecha_nac</w:t>
      </w:r>
      <w:proofErr w:type="spellEnd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NUME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="00DF6C5D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DOCUMENTO</w:t>
      </w:r>
      <w:r w:rsidR="003B2B5C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  </w:t>
      </w:r>
      <w:bookmarkStart w:id="0" w:name="_GoBack"/>
      <w:bookmarkEnd w:id="0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${pasaporte}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Pr="008A0D7E" w:rsidRDefault="003F22EF">
      <w:pPr>
        <w:spacing w:before="4" w:line="243" w:lineRule="auto"/>
        <w:ind w:left="116" w:right="3398"/>
        <w:rPr>
          <w:rFonts w:ascii="Century Gothic" w:eastAsia="Century Gothic" w:hAnsi="Century Gothic" w:cs="Century Gothic"/>
          <w:b/>
          <w:w w:val="102"/>
          <w:sz w:val="21"/>
          <w:szCs w:val="21"/>
          <w:u w:val="single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4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fecha_atencion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EE2F59" w:rsidRPr="002A532B" w:rsidRDefault="003F22EF">
      <w:pPr>
        <w:spacing w:before="4" w:line="243" w:lineRule="auto"/>
        <w:ind w:left="116" w:right="339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hora_atencion</w:t>
      </w:r>
      <w:proofErr w:type="spellEnd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EE2F59" w:rsidRPr="002A532B" w:rsidRDefault="004032C0">
      <w:pPr>
        <w:spacing w:before="14" w:line="260" w:lineRule="exact"/>
        <w:rPr>
          <w:sz w:val="26"/>
          <w:szCs w:val="26"/>
          <w:lang w:val="es-ES"/>
        </w:rPr>
      </w:pPr>
      <w:r>
        <w:pict>
          <v:group id="_x0000_s1045" style="position:absolute;margin-left:81.4pt;margin-top:7.7pt;width:432.75pt;height:0;z-index:-251658240;mso-position-horizontal-relative:page" coordorigin="1628,548" coordsize="8655,0">
            <v:shape id="_x0000_s1046" style="position:absolute;left:1628;top:548;width:8655;height:0" coordorigin="1628,548" coordsize="8655,0" path="m1628,548r8655,e" filled="f" strokeweight=".24131mm">
              <v:path arrowok="t"/>
            </v:shape>
            <w10:wrap anchorx="page"/>
          </v:group>
        </w:pict>
      </w:r>
    </w:p>
    <w:p w:rsidR="00EE2F59" w:rsidRPr="002A532B" w:rsidRDefault="003F22EF">
      <w:pPr>
        <w:spacing w:line="240" w:lineRule="exact"/>
        <w:ind w:left="116" w:right="67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7662CB"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E</w:t>
      </w:r>
      <w:r w:rsidRPr="007662C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lang w:val="es-ES"/>
        </w:rPr>
        <w:t>X</w:t>
      </w:r>
      <w:r w:rsidR="007662CB"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Á</w:t>
      </w:r>
      <w:r w:rsidRPr="007662CB"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M</w:t>
      </w:r>
      <w:r w:rsidRPr="007662C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lang w:val="es-ES"/>
        </w:rPr>
        <w:t>E</w:t>
      </w:r>
      <w:r w:rsidRPr="007662CB"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N</w:t>
      </w:r>
      <w:r w:rsidRPr="007662C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lang w:val="es-ES"/>
        </w:rPr>
        <w:t xml:space="preserve"> </w:t>
      </w:r>
      <w:r w:rsidRPr="004032C0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color="000000"/>
          <w:lang w:val="es-ES"/>
        </w:rPr>
        <w:t>C</w:t>
      </w:r>
      <w:r w:rsidRPr="004032C0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color="000000"/>
          <w:lang w:val="es-ES"/>
        </w:rPr>
        <w:t>L</w:t>
      </w:r>
      <w:r w:rsidR="004032C0" w:rsidRPr="004032C0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color="000000"/>
          <w:lang w:val="es-ES"/>
        </w:rPr>
        <w:t>Í</w:t>
      </w:r>
      <w:r w:rsidRPr="004032C0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color="000000"/>
          <w:lang w:val="es-ES"/>
        </w:rPr>
        <w:t>NI</w:t>
      </w:r>
      <w:r w:rsidRPr="004032C0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color="000000"/>
          <w:lang w:val="es-ES"/>
        </w:rPr>
        <w:t>C</w:t>
      </w:r>
      <w:r w:rsidRPr="004032C0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8" w:line="240" w:lineRule="exact"/>
        <w:rPr>
          <w:sz w:val="24"/>
          <w:szCs w:val="24"/>
          <w:lang w:val="es-ES"/>
        </w:rPr>
      </w:pPr>
    </w:p>
    <w:p w:rsidR="007662CB" w:rsidRDefault="003F22EF">
      <w:pPr>
        <w:spacing w:before="25"/>
        <w:ind w:left="116"/>
        <w:rPr>
          <w:rFonts w:ascii="Century Gothic" w:eastAsia="Century Gothic" w:hAnsi="Century Gothic" w:cs="Century Gothic"/>
          <w:spacing w:val="39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2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5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sato2</w:t>
      </w:r>
      <w:proofErr w:type="gramStart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</w:t>
      </w:r>
      <w:proofErr w:type="gramEnd"/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pa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39"/>
          <w:sz w:val="21"/>
          <w:szCs w:val="21"/>
          <w:lang w:val="es-ES"/>
        </w:rPr>
        <w:t xml:space="preserve"> </w:t>
      </w:r>
    </w:p>
    <w:p w:rsidR="00EE2F59" w:rsidRDefault="003F22EF">
      <w:pPr>
        <w:spacing w:before="25"/>
        <w:ind w:left="116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C: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proofErr w:type="gram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fc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 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proofErr w:type="gramEnd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fr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;     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t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4032C0" w:rsidRDefault="004032C0">
      <w:pPr>
        <w:spacing w:before="25"/>
        <w:ind w:left="116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</w:p>
    <w:p w:rsidR="004032C0" w:rsidRDefault="004032C0">
      <w:pPr>
        <w:spacing w:before="25"/>
        <w:ind w:left="116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D46846" wp14:editId="35B14316">
                <wp:simplePos x="0" y="0"/>
                <wp:positionH relativeFrom="page">
                  <wp:posOffset>1056640</wp:posOffset>
                </wp:positionH>
                <wp:positionV relativeFrom="paragraph">
                  <wp:posOffset>71917</wp:posOffset>
                </wp:positionV>
                <wp:extent cx="5495925" cy="0"/>
                <wp:effectExtent l="0" t="0" r="28575" b="1905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0"/>
                          <a:chOff x="1628" y="548"/>
                          <a:chExt cx="8655" cy="0"/>
                        </a:xfrm>
                      </wpg:grpSpPr>
                      <wps:wsp>
                        <wps:cNvPr id="3" name="Freeform 24"/>
                        <wps:cNvSpPr>
                          <a:spLocks/>
                        </wps:cNvSpPr>
                        <wps:spPr bwMode="auto">
                          <a:xfrm>
                            <a:off x="1628" y="548"/>
                            <a:ext cx="8655" cy="0"/>
                          </a:xfrm>
                          <a:custGeom>
                            <a:avLst/>
                            <a:gdLst>
                              <a:gd name="T0" fmla="+- 0 1628 1628"/>
                              <a:gd name="T1" fmla="*/ T0 w 8655"/>
                              <a:gd name="T2" fmla="+- 0 10283 1628"/>
                              <a:gd name="T3" fmla="*/ T2 w 86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55">
                                <a:moveTo>
                                  <a:pt x="0" y="0"/>
                                </a:moveTo>
                                <a:lnTo>
                                  <a:pt x="8655" y="0"/>
                                </a:lnTo>
                              </a:path>
                            </a:pathLst>
                          </a:custGeom>
                          <a:noFill/>
                          <a:ln w="86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74E9B" id="Grupo 2" o:spid="_x0000_s1026" style="position:absolute;margin-left:83.2pt;margin-top:5.65pt;width:432.75pt;height:0;z-index:-251657216;mso-position-horizontal-relative:page" coordorigin="1628,548" coordsize="86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">
                <v:shape id="Freeform 24" o:spid="_x0000_s1027" style="position:absolute;left:1628;top:548;width:8655;height:0;visibility:visible;mso-wrap-style:square;v-text-anchor:top" coordsize="8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" path="m,l8655,e" filled="f" strokeweight=".24131mm">
                  <v:path arrowok="t" o:connecttype="custom" o:connectlocs="0,0;8655,0" o:connectangles="0,0"/>
                </v:shape>
                <w10:wrap anchorx="page"/>
              </v:group>
            </w:pict>
          </mc:Fallback>
        </mc:AlternateContent>
      </w:r>
    </w:p>
    <w:p w:rsidR="004C68BA" w:rsidRDefault="004C68BA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</w:p>
    <w:sectPr w:rsidR="004C68BA" w:rsidSect="00F13428">
      <w:headerReference w:type="default" r:id="rId7"/>
      <w:footerReference w:type="default" r:id="rId8"/>
      <w:pgSz w:w="11920" w:h="16840"/>
      <w:pgMar w:top="2660" w:right="1540" w:bottom="280" w:left="1540" w:header="1406" w:footer="8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9CB" w:rsidRDefault="00B359CB">
      <w:r>
        <w:separator/>
      </w:r>
    </w:p>
  </w:endnote>
  <w:endnote w:type="continuationSeparator" w:id="0">
    <w:p w:rsidR="00B359CB" w:rsidRDefault="00B3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diseo"/>
      <w:tblW w:w="5000" w:type="pct"/>
      <w:tblLook w:val="04A0" w:firstRow="1" w:lastRow="0" w:firstColumn="1" w:lastColumn="0" w:noHBand="0" w:noVBand="1"/>
      <w:tblDescription w:val="Contact info"/>
    </w:tblPr>
    <w:tblGrid>
      <w:gridCol w:w="2944"/>
      <w:gridCol w:w="5896"/>
    </w:tblGrid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Tel.: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Teléfono"/>
              <w:tag w:val="Teléfono"/>
              <w:id w:val="-388420187"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[Teléfono]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Correo electrónico: </w:t>
          </w:r>
          <w:sdt>
            <w:sdtPr>
              <w:rPr>
                <w:noProof/>
              </w:rPr>
              <w:alias w:val="Correo electrónico"/>
              <w:tag w:val="Correo electrónico"/>
              <w:id w:val="1905715330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[Correo electrónico]</w:t>
              </w:r>
            </w:sdtContent>
          </w:sdt>
        </w:p>
      </w:tc>
    </w:tr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Fax: </w:t>
          </w:r>
          <w:sdt>
            <w:sdtPr>
              <w:rPr>
                <w:noProof/>
              </w:rPr>
              <w:alias w:val="Fax"/>
              <w:tag w:val="Fax"/>
              <w:id w:val="653644694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Web: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Web"/>
              <w:tag w:val="Web"/>
              <w:id w:val="-2005741838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[Dirección web]</w:t>
              </w:r>
            </w:sdtContent>
          </w:sdt>
        </w:p>
      </w:tc>
    </w:tr>
  </w:tbl>
  <w:p w:rsidR="00EE2F59" w:rsidRPr="00F13428" w:rsidRDefault="00EE2F59">
    <w:pPr>
      <w:spacing w:line="200" w:lineRule="exact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9CB" w:rsidRDefault="00B359CB">
      <w:r>
        <w:separator/>
      </w:r>
    </w:p>
  </w:footnote>
  <w:footnote w:type="continuationSeparator" w:id="0">
    <w:p w:rsidR="00B359CB" w:rsidRDefault="00B3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Default="009C538F">
    <w:pPr>
      <w:spacing w:line="200" w:lineRule="exac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-683260</wp:posOffset>
          </wp:positionV>
          <wp:extent cx="7572375" cy="1192530"/>
          <wp:effectExtent l="0" t="0" r="9525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167760-doctor-hernan-pacheco-bann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192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2329"/>
    <w:multiLevelType w:val="multilevel"/>
    <w:tmpl w:val="498AB2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F"/>
    <w:rsid w:val="00002D16"/>
    <w:rsid w:val="000144E7"/>
    <w:rsid w:val="000672A6"/>
    <w:rsid w:val="00074439"/>
    <w:rsid w:val="00116127"/>
    <w:rsid w:val="001345DE"/>
    <w:rsid w:val="001668C6"/>
    <w:rsid w:val="00190171"/>
    <w:rsid w:val="001F3F57"/>
    <w:rsid w:val="00227545"/>
    <w:rsid w:val="0026554C"/>
    <w:rsid w:val="002A532B"/>
    <w:rsid w:val="002C421A"/>
    <w:rsid w:val="00364826"/>
    <w:rsid w:val="00391C63"/>
    <w:rsid w:val="003B2B5C"/>
    <w:rsid w:val="003D5070"/>
    <w:rsid w:val="003F22EF"/>
    <w:rsid w:val="00401E93"/>
    <w:rsid w:val="004032C0"/>
    <w:rsid w:val="004535C7"/>
    <w:rsid w:val="00493751"/>
    <w:rsid w:val="004A2B3E"/>
    <w:rsid w:val="004C68BA"/>
    <w:rsid w:val="004F1B61"/>
    <w:rsid w:val="005C5F14"/>
    <w:rsid w:val="0068591C"/>
    <w:rsid w:val="006A170C"/>
    <w:rsid w:val="00740D2C"/>
    <w:rsid w:val="00757392"/>
    <w:rsid w:val="00761A88"/>
    <w:rsid w:val="007662CB"/>
    <w:rsid w:val="007E4399"/>
    <w:rsid w:val="008A0D7E"/>
    <w:rsid w:val="008F3AC0"/>
    <w:rsid w:val="00995CEE"/>
    <w:rsid w:val="009C538F"/>
    <w:rsid w:val="00A3109F"/>
    <w:rsid w:val="00A85EF2"/>
    <w:rsid w:val="00AB79FC"/>
    <w:rsid w:val="00AE4CE2"/>
    <w:rsid w:val="00B04B50"/>
    <w:rsid w:val="00B079FA"/>
    <w:rsid w:val="00B224A0"/>
    <w:rsid w:val="00B359CB"/>
    <w:rsid w:val="00B60F26"/>
    <w:rsid w:val="00BC0644"/>
    <w:rsid w:val="00BC54BF"/>
    <w:rsid w:val="00BF77D2"/>
    <w:rsid w:val="00C97B38"/>
    <w:rsid w:val="00D97A60"/>
    <w:rsid w:val="00DA57DE"/>
    <w:rsid w:val="00DE4E24"/>
    <w:rsid w:val="00DF6C5D"/>
    <w:rsid w:val="00E10DDD"/>
    <w:rsid w:val="00E8112C"/>
    <w:rsid w:val="00EA3ED9"/>
    <w:rsid w:val="00EE2F59"/>
    <w:rsid w:val="00EE7190"/>
    <w:rsid w:val="00EF25A2"/>
    <w:rsid w:val="00F13428"/>
    <w:rsid w:val="00F53AE1"/>
    <w:rsid w:val="00FE0829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B0ED5"/>
  <w15:docId w15:val="{69568E8E-E298-4F00-93A7-B4C8923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668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8C6"/>
  </w:style>
  <w:style w:type="paragraph" w:styleId="Piedepgina">
    <w:name w:val="footer"/>
    <w:basedOn w:val="Normal"/>
    <w:link w:val="PiedepginaCar"/>
    <w:uiPriority w:val="99"/>
    <w:unhideWhenUsed/>
    <w:qFormat/>
    <w:rsid w:val="001668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C6"/>
  </w:style>
  <w:style w:type="table" w:customStyle="1" w:styleId="Tabladediseo">
    <w:name w:val="Tabla de diseño"/>
    <w:basedOn w:val="Tablanormal"/>
    <w:uiPriority w:val="99"/>
    <w:rsid w:val="00F13428"/>
    <w:pPr>
      <w:spacing w:before="60"/>
      <w:ind w:left="144" w:right="144"/>
    </w:pPr>
    <w:rPr>
      <w:rFonts w:asciiTheme="minorHAnsi" w:eastAsiaTheme="minorHAnsi" w:hAnsiTheme="minorHAnsi" w:cstheme="minorBidi"/>
      <w:color w:val="1F497D" w:themeColor="text2"/>
      <w:lang w:val="es-ES" w:eastAsia="es-ES"/>
    </w:rPr>
    <w:tblPr>
      <w:tblCellMar>
        <w:left w:w="0" w:type="dxa"/>
        <w:right w:w="0" w:type="dxa"/>
      </w:tblCellMar>
    </w:tblPr>
  </w:style>
  <w:style w:type="character" w:customStyle="1" w:styleId="Encabezadodelcontacto">
    <w:name w:val="Encabezado del contacto"/>
    <w:basedOn w:val="Fuentedeprrafopredeter"/>
    <w:uiPriority w:val="1"/>
    <w:qFormat/>
    <w:rsid w:val="00F13428"/>
    <w:rPr>
      <w:rFonts w:asciiTheme="majorHAnsi" w:eastAsiaTheme="majorEastAsia" w:hAnsiTheme="majorHAnsi" w:cstheme="majorBidi"/>
      <w:color w:val="4F81BD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%20y%20Sistemas\Medical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118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</cp:lastModifiedBy>
  <cp:revision>34</cp:revision>
  <dcterms:created xsi:type="dcterms:W3CDTF">2017-03-16T19:47:00Z</dcterms:created>
  <dcterms:modified xsi:type="dcterms:W3CDTF">2020-05-20T21:40:00Z</dcterms:modified>
</cp:coreProperties>
</file>