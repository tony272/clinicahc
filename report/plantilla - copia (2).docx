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59" w:rsidRDefault="00EE2F59">
      <w:pPr>
        <w:spacing w:before="1" w:line="160" w:lineRule="exact"/>
        <w:rPr>
          <w:sz w:val="17"/>
          <w:szCs w:val="17"/>
        </w:rPr>
      </w:pPr>
    </w:p>
    <w:p w:rsidR="00EE2F59" w:rsidRPr="00EF25A2" w:rsidRDefault="003F22EF">
      <w:pPr>
        <w:spacing w:line="260" w:lineRule="exact"/>
        <w:ind w:right="110"/>
        <w:jc w:val="right"/>
        <w:rPr>
          <w:rFonts w:ascii="Cambria" w:eastAsia="Cambria" w:hAnsi="Cambria" w:cs="Cambria"/>
          <w:sz w:val="23"/>
          <w:szCs w:val="23"/>
          <w:lang w:val="es-PE"/>
        </w:rPr>
      </w:pPr>
      <w:r w:rsidRPr="00EF25A2">
        <w:rPr>
          <w:rFonts w:ascii="Cambria" w:eastAsia="Cambria" w:hAnsi="Cambria" w:cs="Cambria"/>
          <w:spacing w:val="2"/>
          <w:position w:val="-1"/>
          <w:sz w:val="23"/>
          <w:szCs w:val="23"/>
          <w:lang w:val="es-PE"/>
        </w:rPr>
        <w:t>C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usc</w:t>
      </w:r>
      <w:r w:rsidRPr="00EF25A2">
        <w:rPr>
          <w:rFonts w:ascii="Cambria" w:eastAsia="Cambria" w:hAnsi="Cambria" w:cs="Cambria"/>
          <w:spacing w:val="-2"/>
          <w:position w:val="-1"/>
          <w:sz w:val="23"/>
          <w:szCs w:val="23"/>
          <w:lang w:val="es-PE"/>
        </w:rPr>
        <w:t>o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-</w:t>
      </w:r>
      <w:proofErr w:type="spellStart"/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Pe</w:t>
      </w:r>
      <w:r w:rsidRPr="00EF25A2">
        <w:rPr>
          <w:rFonts w:ascii="Cambria" w:eastAsia="Cambria" w:hAnsi="Cambria" w:cs="Cambria"/>
          <w:spacing w:val="-1"/>
          <w:position w:val="-1"/>
          <w:sz w:val="23"/>
          <w:szCs w:val="23"/>
          <w:lang w:val="es-PE"/>
        </w:rPr>
        <w:t>r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u</w:t>
      </w:r>
      <w:proofErr w:type="spellEnd"/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,</w:t>
      </w:r>
      <w:r w:rsidRPr="00EF25A2">
        <w:rPr>
          <w:rFonts w:ascii="Cambria" w:eastAsia="Cambria" w:hAnsi="Cambria" w:cs="Cambria"/>
          <w:spacing w:val="14"/>
          <w:position w:val="-1"/>
          <w:sz w:val="23"/>
          <w:szCs w:val="23"/>
          <w:lang w:val="es-PE"/>
        </w:rPr>
        <w:t xml:space="preserve"> </w:t>
      </w:r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A3109F">
        <w:rPr>
          <w:rFonts w:ascii="Arial" w:eastAsia="Arial" w:hAnsi="Arial" w:cs="Arial"/>
          <w:spacing w:val="2"/>
          <w:sz w:val="19"/>
          <w:szCs w:val="19"/>
          <w:lang w:val="es-ES"/>
        </w:rPr>
        <w:t>fecha_creacion</w:t>
      </w:r>
      <w:proofErr w:type="spellEnd"/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A3109F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EF25A2" w:rsidRDefault="00EE2F59">
      <w:pPr>
        <w:spacing w:before="9" w:line="120" w:lineRule="exact"/>
        <w:rPr>
          <w:sz w:val="13"/>
          <w:szCs w:val="13"/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  <w:bookmarkStart w:id="0" w:name="_GoBack"/>
    </w:p>
    <w:bookmarkEnd w:id="0"/>
    <w:p w:rsidR="00EE2F59" w:rsidRPr="00EF25A2" w:rsidRDefault="003F22EF">
      <w:pPr>
        <w:spacing w:before="30"/>
        <w:ind w:left="130"/>
        <w:rPr>
          <w:rFonts w:ascii="Cambria" w:eastAsia="Cambria" w:hAnsi="Cambria" w:cs="Cambria"/>
          <w:sz w:val="23"/>
          <w:szCs w:val="23"/>
          <w:lang w:val="es-PE"/>
        </w:rPr>
      </w:pPr>
      <w:r w:rsidRPr="00EF25A2"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  <w:lang w:val="es-PE"/>
        </w:rPr>
        <w:t>MSS</w:t>
      </w:r>
      <w:r w:rsidRPr="00EF25A2">
        <w:rPr>
          <w:rFonts w:ascii="Cambria" w:eastAsia="Cambria" w:hAnsi="Cambria" w:cs="Cambria"/>
          <w:b/>
          <w:color w:val="333333"/>
          <w:spacing w:val="2"/>
          <w:w w:val="101"/>
          <w:sz w:val="23"/>
          <w:szCs w:val="23"/>
          <w:lang w:val="es-PE"/>
        </w:rPr>
        <w:t>R</w:t>
      </w:r>
      <w:r w:rsidRPr="00EF25A2"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  <w:lang w:val="es-PE"/>
        </w:rPr>
        <w:t>S</w:t>
      </w:r>
      <w:r w:rsidRPr="00EF25A2">
        <w:rPr>
          <w:rFonts w:ascii="Cambria" w:eastAsia="Cambria" w:hAnsi="Cambria" w:cs="Cambria"/>
          <w:b/>
          <w:color w:val="333333"/>
          <w:w w:val="101"/>
          <w:sz w:val="23"/>
          <w:szCs w:val="23"/>
          <w:lang w:val="es-PE"/>
        </w:rPr>
        <w:t>:</w:t>
      </w:r>
    </w:p>
    <w:p w:rsidR="00EE2F59" w:rsidRPr="00EF25A2" w:rsidRDefault="00EE2F59">
      <w:pPr>
        <w:spacing w:before="2" w:line="240" w:lineRule="exact"/>
        <w:rPr>
          <w:sz w:val="24"/>
          <w:szCs w:val="24"/>
          <w:lang w:val="es-PE"/>
        </w:rPr>
      </w:pPr>
    </w:p>
    <w:p w:rsidR="00EE2F59" w:rsidRDefault="00DE4E24">
      <w:pPr>
        <w:spacing w:line="240" w:lineRule="exact"/>
        <w:ind w:left="130"/>
        <w:rPr>
          <w:rFonts w:ascii="Calibri" w:eastAsia="Calibri" w:hAnsi="Calibri" w:cs="Calibri"/>
          <w:sz w:val="21"/>
          <w:szCs w:val="21"/>
        </w:rPr>
      </w:pPr>
      <w:r w:rsidRPr="00EF25A2">
        <w:rPr>
          <w:rFonts w:ascii="Arial" w:eastAsia="Arial" w:hAnsi="Arial" w:cs="Arial"/>
          <w:b/>
          <w:spacing w:val="2"/>
          <w:sz w:val="19"/>
          <w:szCs w:val="19"/>
        </w:rPr>
        <w:t>${</w:t>
      </w:r>
      <w:proofErr w:type="spellStart"/>
      <w:r w:rsidRPr="00EF25A2">
        <w:rPr>
          <w:rFonts w:ascii="Arial" w:eastAsia="Arial" w:hAnsi="Arial" w:cs="Arial"/>
          <w:b/>
          <w:spacing w:val="2"/>
          <w:sz w:val="19"/>
          <w:szCs w:val="19"/>
        </w:rPr>
        <w:t>aseguradora</w:t>
      </w:r>
      <w:proofErr w:type="spellEnd"/>
      <w:r w:rsidRPr="00EF25A2">
        <w:rPr>
          <w:rFonts w:ascii="Arial" w:eastAsia="Arial" w:hAnsi="Arial" w:cs="Arial"/>
          <w:b/>
          <w:spacing w:val="2"/>
          <w:sz w:val="19"/>
          <w:szCs w:val="19"/>
        </w:rPr>
        <w:t>}</w:t>
      </w:r>
      <w:r w:rsidRPr="00EF25A2">
        <w:rPr>
          <w:rFonts w:ascii="Arial" w:eastAsia="Arial" w:hAnsi="Arial" w:cs="Arial"/>
          <w:b/>
          <w:sz w:val="19"/>
          <w:szCs w:val="19"/>
        </w:rPr>
        <w:t>.</w:t>
      </w:r>
    </w:p>
    <w:p w:rsidR="00EE2F59" w:rsidRDefault="00EE2F59">
      <w:pPr>
        <w:spacing w:before="8" w:line="100" w:lineRule="exact"/>
        <w:rPr>
          <w:sz w:val="11"/>
          <w:szCs w:val="11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 w:line="282" w:lineRule="auto"/>
        <w:ind w:left="116" w:right="639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pacing w:val="-1"/>
          <w:sz w:val="23"/>
          <w:szCs w:val="23"/>
        </w:rPr>
        <w:t>rd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ur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ui</w:t>
      </w:r>
      <w:r>
        <w:rPr>
          <w:rFonts w:ascii="Cambria" w:eastAsia="Cambria" w:hAnsi="Cambria" w:cs="Cambria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ts,</w:t>
      </w:r>
      <w:r>
        <w:rPr>
          <w:rFonts w:ascii="Cambria" w:eastAsia="Cambria" w:hAnsi="Cambria" w:cs="Cambria"/>
          <w:spacing w:val="1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h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en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en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or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l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tte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on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w</w:t>
      </w:r>
      <w:r>
        <w:rPr>
          <w:rFonts w:ascii="Cambria" w:eastAsia="Cambria" w:hAnsi="Cambria" w:cs="Cambria"/>
          <w:w w:val="101"/>
          <w:sz w:val="23"/>
          <w:szCs w:val="23"/>
        </w:rPr>
        <w:t>:</w:t>
      </w:r>
    </w:p>
    <w:p w:rsidR="00EE2F59" w:rsidRDefault="00EE2F59">
      <w:pPr>
        <w:spacing w:before="3" w:line="180" w:lineRule="exact"/>
        <w:rPr>
          <w:sz w:val="19"/>
          <w:szCs w:val="19"/>
        </w:rPr>
      </w:pPr>
    </w:p>
    <w:p w:rsidR="00074439" w:rsidRDefault="003F22EF">
      <w:pPr>
        <w:ind w:left="116"/>
        <w:rPr>
          <w:rFonts w:ascii="Arial" w:eastAsia="Arial" w:hAnsi="Arial" w:cs="Arial"/>
          <w:b/>
          <w:spacing w:val="30"/>
          <w:sz w:val="19"/>
          <w:szCs w:val="19"/>
          <w:lang w:val="es-ES"/>
        </w:rPr>
      </w:pPr>
      <w:r w:rsidRPr="004A2B3E">
        <w:rPr>
          <w:rFonts w:ascii="Calibri" w:eastAsia="Calibri" w:hAnsi="Calibri" w:cs="Calibri"/>
          <w:spacing w:val="-1"/>
          <w:sz w:val="23"/>
          <w:szCs w:val="23"/>
          <w:lang w:val="es-ES"/>
        </w:rPr>
        <w:t>M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="00EF25A2">
        <w:rPr>
          <w:rFonts w:ascii="Calibri" w:eastAsia="Calibri" w:hAnsi="Calibri" w:cs="Calibri"/>
          <w:sz w:val="23"/>
          <w:szCs w:val="23"/>
          <w:lang w:val="es-ES"/>
        </w:rPr>
        <w:t>/MSR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:</w:t>
      </w:r>
      <w:r w:rsidRPr="004A2B3E">
        <w:rPr>
          <w:rFonts w:ascii="Calibri" w:eastAsia="Calibri" w:hAnsi="Calibri" w:cs="Calibri"/>
          <w:spacing w:val="7"/>
          <w:sz w:val="23"/>
          <w:szCs w:val="23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  <w:r w:rsidR="003D5070" w:rsidRPr="002A532B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  <w:r w:rsidRPr="004A2B3E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</w:p>
    <w:p w:rsidR="00EE2F59" w:rsidRPr="00B224A0" w:rsidRDefault="003F22EF">
      <w:pPr>
        <w:ind w:left="116"/>
        <w:rPr>
          <w:rFonts w:ascii="Calibri" w:eastAsia="Calibri" w:hAnsi="Calibri" w:cs="Calibri"/>
          <w:sz w:val="21"/>
          <w:szCs w:val="21"/>
          <w:u w:val="single"/>
          <w:lang w:val="es-ES"/>
        </w:rPr>
      </w:pP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2"/>
          <w:sz w:val="23"/>
          <w:szCs w:val="23"/>
          <w:lang w:val="es-ES"/>
        </w:rPr>
        <w:t>F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"/>
          <w:sz w:val="23"/>
          <w:szCs w:val="23"/>
          <w:lang w:val="es-ES"/>
        </w:rPr>
        <w:t>NC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1"/>
          <w:sz w:val="23"/>
          <w:szCs w:val="23"/>
          <w:lang w:val="es-ES"/>
        </w:rPr>
        <w:t xml:space="preserve"> </w:t>
      </w:r>
      <w:r w:rsidRPr="004A2B3E">
        <w:rPr>
          <w:rFonts w:ascii="Calibri" w:eastAsia="Calibri" w:hAnsi="Calibri" w:cs="Calibri"/>
          <w:spacing w:val="1"/>
          <w:w w:val="101"/>
          <w:sz w:val="23"/>
          <w:szCs w:val="23"/>
          <w:lang w:val="es-ES"/>
        </w:rPr>
        <w:t>N</w:t>
      </w:r>
      <w:r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>°</w:t>
      </w:r>
      <w:r w:rsidR="00E8112C"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 xml:space="preserve">: 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numero_referencia</w:t>
      </w:r>
      <w:proofErr w:type="spellEnd"/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B224A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4A2B3E" w:rsidRDefault="00EE2F59">
      <w:pPr>
        <w:spacing w:line="240" w:lineRule="exact"/>
        <w:rPr>
          <w:sz w:val="24"/>
          <w:szCs w:val="24"/>
          <w:lang w:val="es-ES"/>
        </w:rPr>
      </w:pPr>
    </w:p>
    <w:p w:rsidR="00EE2F59" w:rsidRDefault="00E8112C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:</w:t>
      </w:r>
      <w:r>
        <w:rPr>
          <w:rFonts w:ascii="Cambria" w:eastAsia="Cambria" w:hAnsi="Cambria" w:cs="Cambria"/>
          <w:sz w:val="23"/>
          <w:szCs w:val="23"/>
        </w:rPr>
        <w:t xml:space="preserve"> We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sk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f</w:t>
      </w:r>
      <w:r w:rsidR="003F22EF">
        <w:rPr>
          <w:rFonts w:ascii="Cambria" w:eastAsia="Cambria" w:hAnsi="Cambria" w:cs="Cambria"/>
          <w:sz w:val="23"/>
          <w:szCs w:val="23"/>
        </w:rPr>
        <w:t>or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z w:val="23"/>
          <w:szCs w:val="23"/>
        </w:rPr>
        <w:t>ay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m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en</w:t>
      </w:r>
      <w:r w:rsidR="003F22EF">
        <w:rPr>
          <w:rFonts w:ascii="Cambria" w:eastAsia="Cambria" w:hAnsi="Cambria" w:cs="Cambria"/>
          <w:sz w:val="23"/>
          <w:szCs w:val="23"/>
        </w:rPr>
        <w:t>t</w:t>
      </w:r>
      <w:r w:rsidR="003F22EF"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of</w:t>
      </w:r>
      <w:r w:rsidR="003F22EF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the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in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v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i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c</w:t>
      </w:r>
      <w:r w:rsidR="003F22EF">
        <w:rPr>
          <w:rFonts w:ascii="Cambria" w:eastAsia="Cambria" w:hAnsi="Cambria" w:cs="Cambria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N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L</w:t>
      </w:r>
      <w:r w:rsidR="003F22EF">
        <w:rPr>
          <w:rFonts w:ascii="Cambria" w:eastAsia="Cambria" w:hAnsi="Cambria" w:cs="Cambria"/>
          <w:sz w:val="23"/>
          <w:szCs w:val="23"/>
        </w:rPr>
        <w:t>Y</w:t>
      </w:r>
      <w:r w:rsidR="003F22EF"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g</w:t>
      </w:r>
      <w:r w:rsidR="003F22EF">
        <w:rPr>
          <w:rFonts w:ascii="Cambria" w:eastAsia="Cambria" w:hAnsi="Cambria" w:cs="Cambria"/>
          <w:sz w:val="23"/>
          <w:szCs w:val="23"/>
        </w:rPr>
        <w:t>h</w:t>
      </w:r>
      <w:r w:rsidR="003F22EF"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a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d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sit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>t</w:t>
      </w:r>
      <w:r w:rsidR="003F22EF">
        <w:rPr>
          <w:rFonts w:ascii="Cambria" w:eastAsia="Cambria" w:hAnsi="Cambria" w:cs="Cambria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B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nk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w w:val="101"/>
          <w:sz w:val="23"/>
          <w:szCs w:val="23"/>
        </w:rPr>
        <w:t>A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un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t.</w:t>
      </w:r>
    </w:p>
    <w:p w:rsidR="00EE2F59" w:rsidRDefault="00EE2F59">
      <w:pPr>
        <w:spacing w:before="1" w:line="240" w:lineRule="exact"/>
        <w:rPr>
          <w:sz w:val="24"/>
          <w:szCs w:val="24"/>
        </w:rPr>
      </w:pPr>
    </w:p>
    <w:p w:rsidR="00EE2F59" w:rsidRPr="004A2B3E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 w:rsidRPr="004A2B3E">
        <w:rPr>
          <w:rFonts w:ascii="Cambria" w:eastAsia="Cambria" w:hAnsi="Cambria" w:cs="Cambria"/>
          <w:b/>
          <w:spacing w:val="-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spacing w:val="2"/>
          <w:sz w:val="23"/>
          <w:szCs w:val="23"/>
        </w:rPr>
        <w:t>W</w:t>
      </w:r>
      <w:r w:rsidRPr="004A2B3E">
        <w:rPr>
          <w:rFonts w:ascii="Cambria" w:eastAsia="Cambria" w:hAnsi="Cambria" w:cs="Cambria"/>
          <w:b/>
          <w:sz w:val="23"/>
          <w:szCs w:val="23"/>
        </w:rPr>
        <w:t>IFT</w:t>
      </w:r>
      <w:r w:rsidRPr="004A2B3E">
        <w:rPr>
          <w:rFonts w:ascii="Cambria" w:eastAsia="Cambria" w:hAnsi="Cambria" w:cs="Cambria"/>
          <w:b/>
          <w:spacing w:val="8"/>
          <w:sz w:val="23"/>
          <w:szCs w:val="23"/>
        </w:rPr>
        <w:t xml:space="preserve"> 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TRAN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FEREN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C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E</w:t>
      </w:r>
    </w:p>
    <w:p w:rsidR="00EE2F59" w:rsidRPr="004A2B3E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3F22EF">
      <w:pPr>
        <w:ind w:left="116"/>
        <w:rPr>
          <w:rFonts w:ascii="Cambria" w:eastAsia="Cambria" w:hAnsi="Cambria" w:cs="Cambria"/>
          <w:sz w:val="23"/>
          <w:szCs w:val="23"/>
          <w:lang w:val="es-ES"/>
        </w:rPr>
      </w:pPr>
      <w:r w:rsidRPr="004A2B3E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FI</w:t>
      </w:r>
      <w:r w:rsidRPr="004A2B3E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IA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RY                                                    </w:t>
      </w:r>
      <w:proofErr w:type="gramStart"/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4A2B3E">
        <w:rPr>
          <w:rFonts w:ascii="Cambria" w:eastAsia="Cambria" w:hAnsi="Cambria" w:cs="Cambria"/>
          <w:spacing w:val="1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LI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8"/>
          <w:sz w:val="23"/>
          <w:szCs w:val="23"/>
          <w:lang w:val="es-ES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  <w:lang w:val="es-ES"/>
        </w:rPr>
        <w:t>XXXX XXXXX</w:t>
      </w:r>
    </w:p>
    <w:p w:rsidR="00EE2F59" w:rsidRPr="002A532B" w:rsidRDefault="00EE2F59">
      <w:pPr>
        <w:spacing w:before="17" w:line="220" w:lineRule="exact"/>
        <w:rPr>
          <w:sz w:val="22"/>
          <w:szCs w:val="22"/>
          <w:lang w:val="es-ES"/>
        </w:rPr>
      </w:pPr>
    </w:p>
    <w:p w:rsidR="00EE2F59" w:rsidRPr="002A532B" w:rsidRDefault="003F22EF">
      <w:pPr>
        <w:spacing w:line="282" w:lineRule="auto"/>
        <w:ind w:left="4251" w:right="863" w:hanging="4132"/>
        <w:rPr>
          <w:rFonts w:ascii="Cambria" w:eastAsia="Cambria" w:hAnsi="Cambria" w:cs="Cambria"/>
          <w:sz w:val="23"/>
          <w:szCs w:val="23"/>
          <w:lang w:val="es-ES"/>
        </w:r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NY</w:t>
      </w:r>
      <w:r w:rsidRPr="002A532B">
        <w:rPr>
          <w:rFonts w:ascii="Cambria" w:eastAsia="Cambria" w:hAnsi="Cambria" w:cs="Cambria"/>
          <w:spacing w:val="10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NK                                                  </w:t>
      </w:r>
      <w:proofErr w:type="gramStart"/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De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C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é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6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P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ú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–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U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 xml:space="preserve">O 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F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FI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-P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RU</w:t>
      </w:r>
    </w:p>
    <w:p w:rsidR="00EE2F59" w:rsidRPr="002A532B" w:rsidRDefault="00EE2F59">
      <w:pPr>
        <w:spacing w:before="2" w:line="180" w:lineRule="exact"/>
        <w:rPr>
          <w:sz w:val="19"/>
          <w:szCs w:val="19"/>
          <w:lang w:val="es-ES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DDR</w:t>
      </w:r>
      <w:r>
        <w:rPr>
          <w:rFonts w:ascii="Cambria" w:eastAsia="Cambria" w:hAnsi="Cambria" w:cs="Cambria"/>
          <w:spacing w:val="1"/>
          <w:sz w:val="23"/>
          <w:szCs w:val="23"/>
        </w:rPr>
        <w:t>ES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NY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NK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9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SO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VE</w:t>
      </w:r>
      <w:r>
        <w:rPr>
          <w:rFonts w:ascii="Cambria" w:eastAsia="Cambria" w:hAnsi="Cambria" w:cs="Cambria"/>
          <w:sz w:val="23"/>
          <w:szCs w:val="23"/>
        </w:rPr>
        <w:t>NUE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N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°XXX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URR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N°     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285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GO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RB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 xml:space="preserve">O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00</w:t>
      </w:r>
      <w:r>
        <w:rPr>
          <w:rFonts w:ascii="Cambria" w:eastAsia="Cambria" w:hAnsi="Cambria" w:cs="Cambria"/>
          <w:sz w:val="23"/>
          <w:szCs w:val="23"/>
        </w:rPr>
        <w:t>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8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5</w:t>
      </w:r>
      <w:r w:rsidR="00F13428" w:rsidRPr="00F13428">
        <w:rPr>
          <w:rFonts w:ascii="Cambria" w:eastAsia="Cambria" w:hAnsi="Cambria" w:cs="Cambria"/>
          <w:spacing w:val="-1"/>
          <w:w w:val="101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 w:rsidR="00F13428"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 w:rsidR="00F13428"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spacing w:line="453" w:lineRule="auto"/>
        <w:ind w:left="116" w:right="228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MO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 xml:space="preserve">Y                                                                 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AM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LA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S </w:t>
      </w:r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-3"/>
          <w:sz w:val="23"/>
          <w:szCs w:val="23"/>
        </w:rPr>
        <w:t>W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 xml:space="preserve">DE                                                       </w:t>
      </w:r>
      <w:r>
        <w:rPr>
          <w:rFonts w:ascii="Cambria" w:eastAsia="Cambria" w:hAnsi="Cambria" w:cs="Cambria"/>
          <w:spacing w:val="1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PL</w:t>
      </w:r>
    </w:p>
    <w:p w:rsidR="00EE2F59" w:rsidRDefault="003F22EF">
      <w:pPr>
        <w:spacing w:line="453" w:lineRule="auto"/>
        <w:ind w:left="116" w:right="329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ha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any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,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sit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ont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us.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s</w:t>
      </w: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LI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</w:rPr>
        <w:t xml:space="preserve">XXXXXXX </w:t>
      </w:r>
      <w:proofErr w:type="spellStart"/>
      <w:r w:rsidR="00F13428">
        <w:rPr>
          <w:rFonts w:ascii="Cambria" w:eastAsia="Cambria" w:hAnsi="Cambria" w:cs="Cambria"/>
          <w:spacing w:val="-1"/>
          <w:sz w:val="23"/>
          <w:szCs w:val="23"/>
        </w:rPr>
        <w:t>XXXXXXX</w:t>
      </w:r>
      <w:proofErr w:type="spellEnd"/>
      <w:r>
        <w:rPr>
          <w:rFonts w:ascii="Cambria" w:eastAsia="Cambria" w:hAnsi="Cambria" w:cs="Cambria"/>
          <w:w w:val="101"/>
          <w:sz w:val="23"/>
          <w:szCs w:val="23"/>
        </w:rPr>
        <w:t>.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F13428">
      <w:pPr>
        <w:ind w:left="116"/>
        <w:rPr>
          <w:rFonts w:ascii="Calibri" w:eastAsia="Calibri" w:hAnsi="Calibri" w:cs="Calibri"/>
          <w:sz w:val="21"/>
          <w:szCs w:val="21"/>
          <w:lang w:val="es-ES"/>
        </w:rPr>
      </w:pPr>
      <w:r>
        <w:rPr>
          <w:rFonts w:ascii="Calibri" w:eastAsia="Calibri" w:hAnsi="Calibri" w:cs="Calibri"/>
          <w:spacing w:val="2"/>
          <w:sz w:val="21"/>
          <w:szCs w:val="21"/>
          <w:lang w:val="es-ES"/>
        </w:rPr>
        <w:t>XXXXX</w:t>
      </w:r>
      <w:r w:rsidR="003F22EF" w:rsidRPr="002A532B">
        <w:rPr>
          <w:rFonts w:ascii="Calibri" w:eastAsia="Calibri" w:hAnsi="Calibri" w:cs="Calibri"/>
          <w:spacing w:val="10"/>
          <w:sz w:val="21"/>
          <w:szCs w:val="21"/>
          <w:lang w:val="es-ES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  <w:lang w:val="es-ES"/>
        </w:rPr>
        <w:t>XXXXXX</w:t>
      </w:r>
      <w:r w:rsidR="003F22EF" w:rsidRPr="002A532B">
        <w:rPr>
          <w:rFonts w:ascii="Calibri" w:eastAsia="Calibri" w:hAnsi="Calibri" w:cs="Calibri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7"/>
        <w:ind w:left="116"/>
        <w:rPr>
          <w:rFonts w:ascii="Cambria" w:eastAsia="Cambria" w:hAnsi="Cambria" w:cs="Cambria"/>
          <w:sz w:val="23"/>
          <w:szCs w:val="23"/>
          <w:lang w:val="es-ES"/>
        </w:rPr>
        <w:sectPr w:rsidR="00EE2F59" w:rsidRPr="002A532B" w:rsidSect="00F13428">
          <w:headerReference w:type="default" r:id="rId7"/>
          <w:footerReference w:type="default" r:id="rId8"/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Ge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9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M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g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</w:t>
      </w:r>
    </w:p>
    <w:p w:rsidR="00EE2F59" w:rsidRPr="002A532B" w:rsidRDefault="00EE2F59">
      <w:pPr>
        <w:spacing w:before="3" w:line="140" w:lineRule="exact"/>
        <w:rPr>
          <w:sz w:val="15"/>
          <w:szCs w:val="15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0" w:lineRule="exact"/>
        <w:ind w:left="275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3"/>
          <w:position w:val="-1"/>
          <w:sz w:val="21"/>
          <w:szCs w:val="21"/>
          <w:u w:val="single" w:color="000000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17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É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4"/>
          <w:position w:val="-1"/>
          <w:sz w:val="21"/>
          <w:szCs w:val="21"/>
          <w:u w:val="single" w:color="000000"/>
          <w:lang w:val="es-ES"/>
        </w:rPr>
        <w:t xml:space="preserve"> </w:t>
      </w:r>
      <w:r w:rsidR="004C68BA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${TIPO_INFORME}</w:t>
      </w:r>
    </w:p>
    <w:p w:rsidR="00EE2F59" w:rsidRPr="002A532B" w:rsidRDefault="00EE2F59">
      <w:pPr>
        <w:spacing w:before="3" w:line="220" w:lineRule="exact"/>
        <w:rPr>
          <w:sz w:val="22"/>
          <w:szCs w:val="22"/>
          <w:lang w:val="es-ES"/>
        </w:rPr>
      </w:pPr>
    </w:p>
    <w:p w:rsidR="00FF438C" w:rsidRDefault="003F22EF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r w:rsidR="004F1B61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edad_paciente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Default="003F22EF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${genero}</w:t>
      </w:r>
      <w:r w:rsidR="00FF438C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 w:rsidP="00740D2C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pais</w:t>
      </w:r>
      <w:r w:rsidR="000144E7">
        <w:rPr>
          <w:rFonts w:ascii="Arial" w:eastAsia="Arial" w:hAnsi="Arial" w:cs="Arial"/>
          <w:b/>
          <w:spacing w:val="2"/>
          <w:sz w:val="19"/>
          <w:szCs w:val="19"/>
          <w:lang w:val="es-ES"/>
        </w:rPr>
        <w:t>_de_origen</w:t>
      </w:r>
      <w:proofErr w:type="spellEnd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fecha_nac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${pasaporte}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Pr="008A0D7E" w:rsidRDefault="00F7557F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>
        <w:pict>
          <v:group id="_x0000_s1045" style="position:absolute;left:0;text-align:left;margin-left:81.4pt;margin-top:27.4pt;width:432.75pt;height:0;z-index:-251658240;mso-position-horizontal-relative:page" coordorigin="1628,548" coordsize="8655,0">
            <v:shape id="_x0000_s1046" style="position:absolute;left:1628;top:548;width:8655;height:0" coordorigin="1628,548" coordsize="8655,0" path="m1628,548r8655,e" filled="f" strokeweight=".24131mm">
              <v:path arrowok="t"/>
            </v:shape>
            <w10:wrap anchorx="page"/>
          </v:group>
        </w:pic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</w:t>
      </w:r>
      <w:proofErr w:type="gramStart"/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fecha_atencion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hora_atencion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EE2F59">
      <w:pPr>
        <w:spacing w:before="14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6"/>
          <w:sz w:val="21"/>
          <w:szCs w:val="21"/>
          <w:lang w:val="es-ES"/>
        </w:rPr>
        <w:t xml:space="preserve"> 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757392">
        <w:rPr>
          <w:rFonts w:ascii="Arial" w:eastAsia="Arial" w:hAnsi="Arial" w:cs="Arial"/>
          <w:spacing w:val="2"/>
          <w:sz w:val="19"/>
          <w:szCs w:val="19"/>
          <w:lang w:val="es-ES"/>
        </w:rPr>
        <w:t>motivo_</w:t>
      </w:r>
      <w:r w:rsidR="00A85EF2">
        <w:rPr>
          <w:rFonts w:ascii="Arial" w:eastAsia="Arial" w:hAnsi="Arial" w:cs="Arial"/>
          <w:spacing w:val="2"/>
          <w:sz w:val="19"/>
          <w:szCs w:val="19"/>
          <w:lang w:val="es-ES"/>
        </w:rPr>
        <w:t>consulta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4"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Default="003F22EF">
      <w:pPr>
        <w:spacing w:before="25"/>
        <w:ind w:left="116" w:right="1025"/>
        <w:jc w:val="both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TE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    </w:t>
      </w:r>
      <w:r w:rsidRPr="002A532B">
        <w:rPr>
          <w:rFonts w:ascii="Century Gothic" w:eastAsia="Century Gothic" w:hAnsi="Century Gothic" w:cs="Century Gothic"/>
          <w:spacing w:val="2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4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2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forma_inicio</w:t>
      </w:r>
      <w:proofErr w:type="spellEnd"/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</w:t>
      </w:r>
      <w:r w:rsidRPr="002A532B">
        <w:rPr>
          <w:rFonts w:ascii="Century Gothic" w:eastAsia="Century Gothic" w:hAnsi="Century Gothic" w:cs="Century Gothic"/>
          <w:spacing w:val="3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curso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02D16" w:rsidRPr="00002D16" w:rsidRDefault="00002D16">
      <w:pPr>
        <w:spacing w:before="25"/>
        <w:ind w:left="116" w:right="1025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Pr="00002D16" w:rsidRDefault="00002D16" w:rsidP="00002D16">
      <w:pPr>
        <w:spacing w:before="25"/>
        <w:ind w:left="116"/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</w:pPr>
      <w:r w:rsidRPr="00002D16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HISTORIA DE LA ENFERMEDAD:</w:t>
      </w:r>
    </w:p>
    <w:p w:rsidR="00EE2F59" w:rsidRPr="002A532B" w:rsidRDefault="00227545">
      <w:pPr>
        <w:spacing w:before="6" w:line="244" w:lineRule="auto"/>
        <w:ind w:left="116" w:right="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spacing w:val="2"/>
          <w:sz w:val="19"/>
          <w:szCs w:val="19"/>
          <w:lang w:val="es-ES"/>
        </w:rPr>
        <w:t>historia_enfermedad</w:t>
      </w:r>
      <w:proofErr w:type="spellEnd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3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3" w:lineRule="auto"/>
        <w:ind w:left="116" w:right="7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antecedentes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5C5F14" w:rsidRDefault="005C5F14">
      <w:pPr>
        <w:spacing w:before="2"/>
        <w:ind w:left="116" w:right="6869"/>
        <w:jc w:val="both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EE2F59" w:rsidRPr="00995CEE" w:rsidRDefault="003F22EF">
      <w:pPr>
        <w:spacing w:before="2"/>
        <w:ind w:left="116" w:right="686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AS: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aler</w:t>
      </w:r>
      <w:r w:rsidR="003D5070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g</w:t>
      </w:r>
      <w:proofErr w:type="spellEnd"/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EE2F59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AM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8" w:line="240" w:lineRule="exact"/>
        <w:rPr>
          <w:sz w:val="24"/>
          <w:szCs w:val="24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  <w:sectPr w:rsidR="00EE2F59" w:rsidRPr="002A532B" w:rsidSect="00F13428"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2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5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sato2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pa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C: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fc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fr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;     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t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5" w:lineRule="auto"/>
        <w:ind w:left="116" w:right="74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: </w:t>
      </w:r>
      <w:r w:rsidRPr="002A532B">
        <w:rPr>
          <w:rFonts w:ascii="Century Gothic" w:eastAsia="Century Gothic" w:hAnsi="Century Gothic" w:cs="Century Gothic"/>
          <w:spacing w:val="38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general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1538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piel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J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5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ojos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438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A: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boca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 w:right="5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NGE: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faringe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</w:p>
    <w:p w:rsidR="00EE2F59" w:rsidRPr="002A532B" w:rsidRDefault="003F22EF">
      <w:pPr>
        <w:spacing w:before="4"/>
        <w:ind w:left="116" w:right="14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cuello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7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torax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spacing w:line="240" w:lineRule="exact"/>
        <w:ind w:left="116" w:right="80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cardiovascular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4" w:lineRule="auto"/>
        <w:ind w:left="116" w:right="62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abdomen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672A6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40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genitourinario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 xml:space="preserve">. </w:t>
      </w:r>
    </w:p>
    <w:p w:rsidR="00EE2F59" w:rsidRPr="002A532B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OGI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31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neurologico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2" w:line="243" w:lineRule="auto"/>
        <w:ind w:left="116" w:right="71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4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Q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5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musculoesqueletico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ind w:left="116" w:right="4679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XT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EM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extremidades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1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712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AGNÓS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O:</w:t>
      </w:r>
    </w:p>
    <w:p w:rsidR="00EE2F59" w:rsidRPr="002A532B" w:rsidRDefault="00EE2F59">
      <w:pPr>
        <w:spacing w:before="11" w:line="240" w:lineRule="exact"/>
        <w:rPr>
          <w:sz w:val="24"/>
          <w:szCs w:val="24"/>
          <w:lang w:val="es-ES"/>
        </w:rPr>
      </w:pPr>
    </w:p>
    <w:p w:rsidR="00EE2F59" w:rsidRDefault="000672A6" w:rsidP="00995CEE">
      <w:pPr>
        <w:ind w:left="116" w:right="467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${diagnostico}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Pr="002A532B" w:rsidRDefault="000672A6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3"/>
          <w:w w:val="102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AMI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7" w:line="240" w:lineRule="exact"/>
        <w:rPr>
          <w:sz w:val="24"/>
          <w:szCs w:val="24"/>
          <w:lang w:val="es-ES"/>
        </w:rPr>
      </w:pPr>
    </w:p>
    <w:p w:rsidR="00EE2F59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tratamiento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AB79FC" w:rsidRDefault="000672A6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EXAMEN COMPLEMENTARIO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  <w:r w:rsidR="006A170C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</w:t>
      </w:r>
    </w:p>
    <w:p w:rsidR="00AB79FC" w:rsidRDefault="00AB79FC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0672A6" w:rsidRPr="006A170C" w:rsidRDefault="000672A6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exa_complementario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>
      <w:pPr>
        <w:spacing w:before="5" w:line="240" w:lineRule="exact"/>
        <w:rPr>
          <w:sz w:val="24"/>
          <w:szCs w:val="24"/>
          <w:lang w:val="es-ES"/>
        </w:rPr>
      </w:pPr>
    </w:p>
    <w:p w:rsidR="00EE2F59" w:rsidRPr="002A532B" w:rsidRDefault="00EE2F59">
      <w:pPr>
        <w:ind w:left="4835"/>
        <w:rPr>
          <w:rFonts w:ascii="Century Gothic" w:eastAsia="Century Gothic" w:hAnsi="Century Gothic" w:cs="Century Gothic"/>
          <w:sz w:val="23"/>
          <w:szCs w:val="23"/>
          <w:lang w:val="es-ES"/>
        </w:rPr>
      </w:pPr>
    </w:p>
    <w:p w:rsidR="00EE2F59" w:rsidRPr="002A532B" w:rsidRDefault="00EE2F59">
      <w:pPr>
        <w:spacing w:before="7" w:line="100" w:lineRule="exact"/>
        <w:rPr>
          <w:sz w:val="10"/>
          <w:szCs w:val="10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2A532B" w:rsidRPr="00740D2C" w:rsidRDefault="00AE4CE2" w:rsidP="00B079FA">
      <w:pPr>
        <w:tabs>
          <w:tab w:val="left" w:pos="2694"/>
        </w:tabs>
        <w:spacing w:line="572" w:lineRule="auto"/>
        <w:ind w:right="6146"/>
        <w:rPr>
          <w:rFonts w:ascii="Calibri" w:eastAsia="Calibri" w:hAnsi="Calibri" w:cs="Calibri"/>
          <w:w w:val="104"/>
          <w:sz w:val="15"/>
          <w:szCs w:val="15"/>
          <w:lang w:val="es-ES"/>
        </w:rPr>
      </w:pPr>
      <w:r>
        <w:rPr>
          <w:rFonts w:ascii="Calibri" w:eastAsia="Calibri" w:hAnsi="Calibri" w:cs="Calibri"/>
          <w:sz w:val="15"/>
          <w:szCs w:val="15"/>
          <w:lang w:val="es-ES"/>
        </w:rPr>
        <w:t xml:space="preserve">Médico: 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${</w:t>
      </w:r>
      <w:r w:rsidR="004C68BA">
        <w:rPr>
          <w:rFonts w:ascii="Calibri" w:eastAsia="Calibri" w:hAnsi="Calibri" w:cs="Calibri"/>
          <w:sz w:val="15"/>
          <w:szCs w:val="15"/>
          <w:lang w:val="es-ES"/>
        </w:rPr>
        <w:t>medico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}</w:t>
      </w:r>
      <w:r w:rsidR="004C68BA">
        <w:rPr>
          <w:rFonts w:ascii="Calibri" w:eastAsia="Calibri" w:hAnsi="Calibri" w:cs="Calibri"/>
          <w:w w:val="104"/>
          <w:sz w:val="15"/>
          <w:szCs w:val="15"/>
          <w:lang w:val="es-ES"/>
        </w:rPr>
        <w:t>.</w:t>
      </w:r>
    </w:p>
    <w:p w:rsidR="00EE2F59" w:rsidRDefault="00AE4CE2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  <w:r>
        <w:rPr>
          <w:rFonts w:ascii="Calibri" w:eastAsia="Calibri" w:hAnsi="Calibri" w:cs="Calibri"/>
          <w:spacing w:val="1"/>
          <w:sz w:val="15"/>
          <w:szCs w:val="15"/>
          <w:lang w:val="es-ES"/>
        </w:rPr>
        <w:t xml:space="preserve">CMP: </w:t>
      </w:r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${</w:t>
      </w:r>
      <w:proofErr w:type="spellStart"/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cmp</w:t>
      </w:r>
      <w:proofErr w:type="spellEnd"/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}</w:t>
      </w:r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.</w:t>
      </w:r>
    </w:p>
    <w:p w:rsidR="004C68BA" w:rsidRDefault="004C68BA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sectPr w:rsidR="004C68BA" w:rsidSect="00F13428"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57F" w:rsidRDefault="00F7557F">
      <w:r>
        <w:separator/>
      </w:r>
    </w:p>
  </w:endnote>
  <w:endnote w:type="continuationSeparator" w:id="0">
    <w:p w:rsidR="00F7557F" w:rsidRDefault="00F7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diseo"/>
      <w:tblW w:w="5000" w:type="pct"/>
      <w:tblLook w:val="04A0" w:firstRow="1" w:lastRow="0" w:firstColumn="1" w:lastColumn="0" w:noHBand="0" w:noVBand="1"/>
      <w:tblDescription w:val="Contact info"/>
    </w:tblPr>
    <w:tblGrid>
      <w:gridCol w:w="2944"/>
      <w:gridCol w:w="5896"/>
    </w:tblGrid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Tel.: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Teléfono"/>
              <w:tag w:val="Teléfono"/>
              <w:id w:val="-388420187"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[Teléfono]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Correo electrónico: </w:t>
          </w:r>
          <w:sdt>
            <w:sdtPr>
              <w:rPr>
                <w:noProof/>
              </w:rPr>
              <w:alias w:val="Correo electrónico"/>
              <w:tag w:val="Correo electrónico"/>
              <w:id w:val="1905715330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[Correo electrónico]</w:t>
              </w:r>
            </w:sdtContent>
          </w:sdt>
        </w:p>
      </w:tc>
    </w:tr>
    <w:tr w:rsidR="00F13428" w:rsidTr="00F13428">
      <w:tc>
        <w:tcPr>
          <w:tcW w:w="166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 xml:space="preserve">Fax: </w:t>
          </w:r>
          <w:sdt>
            <w:sdtPr>
              <w:rPr>
                <w:noProof/>
              </w:rPr>
              <w:alias w:val="Fax"/>
              <w:tag w:val="Fax"/>
              <w:id w:val="653644694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F13428" w:rsidRDefault="00F13428" w:rsidP="00F13428">
          <w:pPr>
            <w:pStyle w:val="Piedepgina"/>
            <w:rPr>
              <w:noProof/>
            </w:rPr>
          </w:pPr>
          <w:r>
            <w:rPr>
              <w:rStyle w:val="Encabezadodelcontacto"/>
              <w:noProof/>
            </w:rPr>
            <w:t>Web:</w:t>
          </w: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Web"/>
              <w:tag w:val="Web"/>
              <w:id w:val="-2005741838"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rPr>
                  <w:noProof/>
                </w:rPr>
                <w:t>[Dirección web]</w:t>
              </w:r>
            </w:sdtContent>
          </w:sdt>
        </w:p>
      </w:tc>
    </w:tr>
  </w:tbl>
  <w:p w:rsidR="00EE2F59" w:rsidRPr="00F13428" w:rsidRDefault="00EE2F59">
    <w:pPr>
      <w:spacing w:line="200" w:lineRule="exact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57F" w:rsidRDefault="00F7557F">
      <w:r>
        <w:separator/>
      </w:r>
    </w:p>
  </w:footnote>
  <w:footnote w:type="continuationSeparator" w:id="0">
    <w:p w:rsidR="00F7557F" w:rsidRDefault="00F7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4330B1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199390</wp:posOffset>
          </wp:positionV>
          <wp:extent cx="6701357" cy="1114425"/>
          <wp:effectExtent l="0" t="0" r="444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1357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2C421A"/>
    <w:rsid w:val="00364826"/>
    <w:rsid w:val="00391C63"/>
    <w:rsid w:val="003D5070"/>
    <w:rsid w:val="003F22EF"/>
    <w:rsid w:val="00401E93"/>
    <w:rsid w:val="004330B1"/>
    <w:rsid w:val="004535C7"/>
    <w:rsid w:val="00493751"/>
    <w:rsid w:val="004A2B3E"/>
    <w:rsid w:val="004C68BA"/>
    <w:rsid w:val="004F1B61"/>
    <w:rsid w:val="005C5F14"/>
    <w:rsid w:val="0068591C"/>
    <w:rsid w:val="006A170C"/>
    <w:rsid w:val="00740D2C"/>
    <w:rsid w:val="00757392"/>
    <w:rsid w:val="00761A88"/>
    <w:rsid w:val="007E4399"/>
    <w:rsid w:val="008A0D7E"/>
    <w:rsid w:val="008F3AC0"/>
    <w:rsid w:val="00995CEE"/>
    <w:rsid w:val="009C538F"/>
    <w:rsid w:val="00A3109F"/>
    <w:rsid w:val="00A85EF2"/>
    <w:rsid w:val="00AB79FC"/>
    <w:rsid w:val="00AE4CE2"/>
    <w:rsid w:val="00B04B50"/>
    <w:rsid w:val="00B079FA"/>
    <w:rsid w:val="00B224A0"/>
    <w:rsid w:val="00B60F26"/>
    <w:rsid w:val="00BC0644"/>
    <w:rsid w:val="00BC54BF"/>
    <w:rsid w:val="00BF77D2"/>
    <w:rsid w:val="00C97B38"/>
    <w:rsid w:val="00D97A60"/>
    <w:rsid w:val="00DA57DE"/>
    <w:rsid w:val="00DE4E24"/>
    <w:rsid w:val="00E10DDD"/>
    <w:rsid w:val="00E8112C"/>
    <w:rsid w:val="00EA3ED9"/>
    <w:rsid w:val="00EE2F59"/>
    <w:rsid w:val="00EE7190"/>
    <w:rsid w:val="00EF25A2"/>
    <w:rsid w:val="00F13428"/>
    <w:rsid w:val="00F53AE1"/>
    <w:rsid w:val="00F7557F"/>
    <w:rsid w:val="00FE0829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31</cp:revision>
  <dcterms:created xsi:type="dcterms:W3CDTF">2017-03-16T19:47:00Z</dcterms:created>
  <dcterms:modified xsi:type="dcterms:W3CDTF">2020-05-05T01:04:00Z</dcterms:modified>
</cp:coreProperties>
</file>