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F1" w:rsidRPr="00FB4128" w:rsidRDefault="003401F1" w:rsidP="003401F1">
      <w:pPr>
        <w:spacing w:before="25" w:line="240" w:lineRule="exact"/>
        <w:ind w:left="2758"/>
        <w:rPr>
          <w:rFonts w:ascii="Century Gothic" w:eastAsia="Century Gothic" w:hAnsi="Century Gothic" w:cs="Century Gothic"/>
          <w:sz w:val="26"/>
          <w:szCs w:val="26"/>
          <w:lang w:val="es-ES"/>
        </w:rPr>
      </w:pPr>
      <w:r>
        <w:rPr>
          <w:rFonts w:ascii="Century Gothic" w:eastAsia="Century Gothic" w:hAnsi="Century Gothic" w:cs="Century Gothic"/>
          <w:b/>
          <w:spacing w:val="-2"/>
          <w:position w:val="-1"/>
          <w:sz w:val="26"/>
          <w:szCs w:val="26"/>
          <w:u w:val="single" w:color="000000"/>
          <w:lang w:val="es-ES"/>
        </w:rPr>
        <w:t>FICHA DE ATENCIÓ</w:t>
      </w:r>
      <w:r w:rsidRPr="00FB4128">
        <w:rPr>
          <w:rFonts w:ascii="Century Gothic" w:eastAsia="Century Gothic" w:hAnsi="Century Gothic" w:cs="Century Gothic"/>
          <w:b/>
          <w:spacing w:val="-2"/>
          <w:position w:val="-1"/>
          <w:sz w:val="26"/>
          <w:szCs w:val="26"/>
          <w:u w:val="single" w:color="000000"/>
          <w:lang w:val="es-ES"/>
        </w:rPr>
        <w:t>N MÉDICA</w:t>
      </w:r>
    </w:p>
    <w:p w:rsidR="003401F1" w:rsidRDefault="003401F1" w:rsidP="003401F1">
      <w:pPr>
        <w:spacing w:before="25" w:line="243" w:lineRule="auto"/>
        <w:ind w:left="116" w:right="-91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ab/>
        <w:t xml:space="preserve">      </w:t>
      </w:r>
    </w:p>
    <w:p w:rsidR="003401F1" w:rsidRPr="00D07C1A" w:rsidRDefault="003401F1" w:rsidP="003401F1">
      <w:pPr>
        <w:spacing w:before="25" w:line="243" w:lineRule="auto"/>
        <w:ind w:left="5876" w:right="-91"/>
        <w:rPr>
          <w:rFonts w:ascii="Century Gothic" w:eastAsia="Century Gothic" w:hAnsi="Century Gothic" w:cs="Century Gothic"/>
          <w:b/>
          <w:sz w:val="32"/>
          <w:szCs w:val="32"/>
          <w:lang w:val="es-ES"/>
        </w:rPr>
      </w:pPr>
      <w:r>
        <w:rPr>
          <w:rFonts w:ascii="Century Gothic" w:eastAsia="Century Gothic" w:hAnsi="Century Gothic" w:cs="Century Gothic"/>
          <w:b/>
          <w:sz w:val="32"/>
          <w:szCs w:val="32"/>
          <w:lang w:val="es-ES"/>
        </w:rPr>
        <w:t xml:space="preserve">   </w:t>
      </w:r>
      <w:r w:rsidRPr="00DF6C5D">
        <w:rPr>
          <w:rFonts w:ascii="Century Gothic" w:eastAsia="Century Gothic" w:hAnsi="Century Gothic" w:cs="Century Gothic"/>
          <w:b/>
          <w:sz w:val="32"/>
          <w:szCs w:val="32"/>
          <w:lang w:val="es-ES"/>
        </w:rPr>
        <w:t xml:space="preserve">HC: </w:t>
      </w:r>
      <w:r w:rsidRPr="00DF6C5D">
        <w:rPr>
          <w:rFonts w:ascii="Century Gothic" w:eastAsia="Arial" w:hAnsi="Century Gothic" w:cs="Arial"/>
          <w:b/>
          <w:spacing w:val="2"/>
          <w:sz w:val="32"/>
          <w:szCs w:val="32"/>
          <w:lang w:val="es-ES"/>
        </w:rPr>
        <w:t>${pasaporte}</w:t>
      </w:r>
      <w:r w:rsidRPr="00DF6C5D">
        <w:rPr>
          <w:rFonts w:ascii="Century Gothic" w:eastAsia="Arial" w:hAnsi="Century Gothic" w:cs="Arial"/>
          <w:b/>
          <w:sz w:val="32"/>
          <w:szCs w:val="32"/>
          <w:lang w:val="es-ES"/>
        </w:rPr>
        <w:t>.</w:t>
      </w:r>
    </w:p>
    <w:p w:rsidR="003401F1" w:rsidRDefault="003401F1" w:rsidP="003401F1">
      <w:pPr>
        <w:spacing w:before="25" w:line="243" w:lineRule="auto"/>
        <w:ind w:left="116" w:right="2036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3401F1" w:rsidRDefault="003401F1" w:rsidP="003401F1">
      <w:pPr>
        <w:spacing w:before="25" w:line="243" w:lineRule="auto"/>
        <w:ind w:left="116" w:right="2036"/>
        <w:rPr>
          <w:rFonts w:ascii="Century Gothic" w:eastAsia="Century Gothic" w:hAnsi="Century Gothic" w:cs="Century Gothic"/>
          <w:b/>
          <w:sz w:val="21"/>
          <w:szCs w:val="21"/>
          <w:lang w:val="es-ES"/>
        </w:rPr>
      </w:pPr>
    </w:p>
    <w:p w:rsidR="003401F1" w:rsidRDefault="003401F1" w:rsidP="003401F1">
      <w:pPr>
        <w:spacing w:before="25" w:line="243" w:lineRule="auto"/>
        <w:ind w:left="116" w:right="2036"/>
        <w:rPr>
          <w:rFonts w:ascii="Arial" w:eastAsia="Arial" w:hAnsi="Arial" w:cs="Arial"/>
          <w:b/>
          <w:spacing w:val="2"/>
          <w:sz w:val="19"/>
          <w:szCs w:val="19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NOM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BR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E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nombre_paciente</w:t>
      </w:r>
      <w:proofErr w:type="spellEnd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.</w:t>
      </w:r>
    </w:p>
    <w:p w:rsidR="003401F1" w:rsidRPr="002A532B" w:rsidRDefault="003401F1" w:rsidP="003401F1">
      <w:pPr>
        <w:spacing w:before="25" w:line="243" w:lineRule="auto"/>
        <w:ind w:left="116" w:right="203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edad_paciente</w:t>
      </w:r>
      <w:proofErr w:type="spellEnd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</w:p>
    <w:p w:rsidR="003401F1" w:rsidRDefault="003401F1" w:rsidP="003401F1">
      <w:pPr>
        <w:spacing w:line="245" w:lineRule="auto"/>
        <w:ind w:left="116" w:right="4660"/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SE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X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              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5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${genero}</w:t>
      </w:r>
      <w:r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3401F1" w:rsidRPr="002A532B" w:rsidRDefault="003401F1" w:rsidP="003401F1">
      <w:pPr>
        <w:spacing w:line="245" w:lineRule="auto"/>
        <w:ind w:left="116" w:right="1469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NAC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ONA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L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AD       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1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pais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_de_origen</w:t>
      </w:r>
      <w:proofErr w:type="spellEnd"/>
      <w:r w:rsidRPr="00995CEE"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3401F1" w:rsidRPr="002A532B" w:rsidRDefault="003401F1" w:rsidP="003401F1">
      <w:pPr>
        <w:spacing w:line="240" w:lineRule="exact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M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I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O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fecha_nac</w:t>
      </w:r>
      <w:proofErr w:type="spellEnd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w w:val="102"/>
          <w:sz w:val="21"/>
          <w:szCs w:val="21"/>
          <w:lang w:val="es-ES"/>
        </w:rPr>
        <w:t>.</w:t>
      </w:r>
    </w:p>
    <w:p w:rsidR="003401F1" w:rsidRPr="002A532B" w:rsidRDefault="003401F1" w:rsidP="003401F1">
      <w:pPr>
        <w:spacing w:before="6"/>
        <w:ind w:left="116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NUME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1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DOCUMENTO</w:t>
      </w:r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proofErr w:type="gramStart"/>
      <w:r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${pasaporte}</w:t>
      </w:r>
      <w:r w:rsidRPr="002A532B">
        <w:rPr>
          <w:rFonts w:ascii="Arial" w:eastAsia="Arial" w:hAnsi="Arial" w:cs="Arial"/>
          <w:b/>
          <w:sz w:val="19"/>
          <w:szCs w:val="19"/>
          <w:lang w:val="es-ES"/>
        </w:rPr>
        <w:t>.</w:t>
      </w:r>
      <w:bookmarkStart w:id="0" w:name="_GoBack"/>
      <w:bookmarkEnd w:id="0"/>
    </w:p>
    <w:p w:rsidR="003401F1" w:rsidRPr="008A0D7E" w:rsidRDefault="003401F1" w:rsidP="003401F1">
      <w:pPr>
        <w:spacing w:before="4" w:line="243" w:lineRule="auto"/>
        <w:ind w:left="116" w:right="3398"/>
        <w:rPr>
          <w:rFonts w:ascii="Century Gothic" w:eastAsia="Century Gothic" w:hAnsi="Century Gothic" w:cs="Century Gothic"/>
          <w:b/>
          <w:w w:val="102"/>
          <w:sz w:val="21"/>
          <w:szCs w:val="21"/>
          <w:u w:val="single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FEC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4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fecha_atencion</w:t>
      </w:r>
      <w:proofErr w:type="spellEnd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3401F1" w:rsidRPr="002A532B" w:rsidRDefault="003401F1" w:rsidP="003401F1">
      <w:pPr>
        <w:spacing w:before="4" w:line="243" w:lineRule="auto"/>
        <w:ind w:left="116" w:right="3398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H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14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D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E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N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CI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ÓN          </w:t>
      </w:r>
      <w:proofErr w:type="gramStart"/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proofErr w:type="gramEnd"/>
      <w:r w:rsidRPr="002A532B">
        <w:rPr>
          <w:rFonts w:ascii="Century Gothic" w:eastAsia="Century Gothic" w:hAnsi="Century Gothic" w:cs="Century Gothic"/>
          <w:b/>
          <w:spacing w:val="3"/>
          <w:sz w:val="21"/>
          <w:szCs w:val="21"/>
          <w:lang w:val="es-ES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hora_atencion</w:t>
      </w:r>
      <w:proofErr w:type="spellEnd"/>
      <w:r>
        <w:rPr>
          <w:rFonts w:ascii="Arial" w:eastAsia="Arial" w:hAnsi="Arial" w:cs="Arial"/>
          <w:b/>
          <w:spacing w:val="2"/>
          <w:sz w:val="19"/>
          <w:szCs w:val="19"/>
          <w:lang w:val="es-ES"/>
        </w:rPr>
        <w:t>}.</w:t>
      </w:r>
    </w:p>
    <w:p w:rsidR="003401F1" w:rsidRPr="002A532B" w:rsidRDefault="003401F1" w:rsidP="003401F1">
      <w:pPr>
        <w:spacing w:before="14" w:line="260" w:lineRule="exact"/>
        <w:rPr>
          <w:sz w:val="26"/>
          <w:szCs w:val="26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18D4B5" wp14:editId="40A4F234">
                <wp:simplePos x="0" y="0"/>
                <wp:positionH relativeFrom="page">
                  <wp:posOffset>523875</wp:posOffset>
                </wp:positionH>
                <wp:positionV relativeFrom="paragraph">
                  <wp:posOffset>102235</wp:posOffset>
                </wp:positionV>
                <wp:extent cx="6553200" cy="104775"/>
                <wp:effectExtent l="0" t="0" r="19050" b="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104775"/>
                          <a:chOff x="1628" y="548"/>
                          <a:chExt cx="8655" cy="0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28" y="548"/>
                            <a:ext cx="8655" cy="0"/>
                          </a:xfrm>
                          <a:custGeom>
                            <a:avLst/>
                            <a:gdLst>
                              <a:gd name="T0" fmla="+- 0 1628 1628"/>
                              <a:gd name="T1" fmla="*/ T0 w 8655"/>
                              <a:gd name="T2" fmla="+- 0 10283 1628"/>
                              <a:gd name="T3" fmla="*/ T2 w 86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55">
                                <a:moveTo>
                                  <a:pt x="0" y="0"/>
                                </a:moveTo>
                                <a:lnTo>
                                  <a:pt x="8655" y="0"/>
                                </a:lnTo>
                              </a:path>
                            </a:pathLst>
                          </a:custGeom>
                          <a:noFill/>
                          <a:ln w="86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68129D" id="Grupo 4" o:spid="_x0000_s1026" style="position:absolute;margin-left:41.25pt;margin-top:8.05pt;width:516pt;height:8.25pt;z-index:-251657216;mso-position-horizontal-relative:page" coordorigin="1628,548" coordsize="86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">
                <v:shape id="Freeform 3" o:spid="_x0000_s1027" style="position:absolute;left:1628;top:548;width:8655;height:0;visibility:visible;mso-wrap-style:square;v-text-anchor:top" coordsize="8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" path="m,l8655,e" filled="f" strokeweight=".24131mm">
                  <v:path arrowok="t" o:connecttype="custom" o:connectlocs="0,0;8655,0" o:connectangles="0,0"/>
                </v:shape>
                <w10:wrap anchorx="page"/>
              </v:group>
            </w:pict>
          </mc:Fallback>
        </mc:AlternateContent>
      </w:r>
    </w:p>
    <w:p w:rsidR="003401F1" w:rsidRPr="002A532B" w:rsidRDefault="003401F1" w:rsidP="003401F1">
      <w:pPr>
        <w:spacing w:line="240" w:lineRule="exact"/>
        <w:ind w:left="116" w:right="6794"/>
        <w:jc w:val="both"/>
        <w:rPr>
          <w:rFonts w:ascii="Century Gothic" w:eastAsia="Century Gothic" w:hAnsi="Century Gothic" w:cs="Century Gothic"/>
          <w:sz w:val="21"/>
          <w:szCs w:val="21"/>
          <w:lang w:val="es-ES"/>
        </w:rPr>
      </w:pPr>
      <w:r w:rsidRP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E</w:t>
      </w:r>
      <w:r w:rsidRPr="007662CB">
        <w:rPr>
          <w:rFonts w:ascii="Century Gothic" w:eastAsia="Century Gothic" w:hAnsi="Century Gothic" w:cs="Century Gothic"/>
          <w:b/>
          <w:spacing w:val="-1"/>
          <w:position w:val="-1"/>
          <w:sz w:val="21"/>
          <w:szCs w:val="21"/>
          <w:lang w:val="es-ES"/>
        </w:rPr>
        <w:t>X</w:t>
      </w:r>
      <w:r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Á</w:t>
      </w:r>
      <w:r w:rsidRP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M</w:t>
      </w:r>
      <w:r w:rsidRPr="007662CB">
        <w:rPr>
          <w:rFonts w:ascii="Century Gothic" w:eastAsia="Century Gothic" w:hAnsi="Century Gothic" w:cs="Century Gothic"/>
          <w:b/>
          <w:spacing w:val="-2"/>
          <w:position w:val="-1"/>
          <w:sz w:val="21"/>
          <w:szCs w:val="21"/>
          <w:lang w:val="es-ES"/>
        </w:rPr>
        <w:t>E</w:t>
      </w:r>
      <w:r w:rsidRPr="007662CB">
        <w:rPr>
          <w:rFonts w:ascii="Century Gothic" w:eastAsia="Century Gothic" w:hAnsi="Century Gothic" w:cs="Century Gothic"/>
          <w:b/>
          <w:position w:val="-1"/>
          <w:sz w:val="21"/>
          <w:szCs w:val="21"/>
          <w:lang w:val="es-ES"/>
        </w:rPr>
        <w:t>N</w:t>
      </w:r>
      <w:r w:rsidRPr="007662CB">
        <w:rPr>
          <w:rFonts w:ascii="Century Gothic" w:eastAsia="Century Gothic" w:hAnsi="Century Gothic" w:cs="Century Gothic"/>
          <w:b/>
          <w:spacing w:val="18"/>
          <w:position w:val="-1"/>
          <w:sz w:val="21"/>
          <w:szCs w:val="21"/>
          <w:lang w:val="es-ES"/>
        </w:rPr>
        <w:t xml:space="preserve"> </w:t>
      </w:r>
      <w:r w:rsidRPr="004032C0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color="000000"/>
          <w:lang w:val="es-ES"/>
        </w:rPr>
        <w:t>C</w:t>
      </w:r>
      <w:r w:rsidRPr="004032C0">
        <w:rPr>
          <w:rFonts w:ascii="Century Gothic" w:eastAsia="Century Gothic" w:hAnsi="Century Gothic" w:cs="Century Gothic"/>
          <w:b/>
          <w:spacing w:val="1"/>
          <w:w w:val="102"/>
          <w:position w:val="-1"/>
          <w:sz w:val="21"/>
          <w:szCs w:val="21"/>
          <w:u w:color="000000"/>
          <w:lang w:val="es-ES"/>
        </w:rPr>
        <w:t>L</w:t>
      </w:r>
      <w:r w:rsidRPr="004032C0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color="000000"/>
          <w:lang w:val="es-ES"/>
        </w:rPr>
        <w:t>Í</w:t>
      </w:r>
      <w:r w:rsidRPr="004032C0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color="000000"/>
          <w:lang w:val="es-ES"/>
        </w:rPr>
        <w:t>NI</w:t>
      </w:r>
      <w:r w:rsidRPr="004032C0">
        <w:rPr>
          <w:rFonts w:ascii="Century Gothic" w:eastAsia="Century Gothic" w:hAnsi="Century Gothic" w:cs="Century Gothic"/>
          <w:b/>
          <w:spacing w:val="-2"/>
          <w:w w:val="102"/>
          <w:position w:val="-1"/>
          <w:sz w:val="21"/>
          <w:szCs w:val="21"/>
          <w:u w:color="000000"/>
          <w:lang w:val="es-ES"/>
        </w:rPr>
        <w:t>C</w:t>
      </w:r>
      <w:r w:rsidRPr="004032C0">
        <w:rPr>
          <w:rFonts w:ascii="Century Gothic" w:eastAsia="Century Gothic" w:hAnsi="Century Gothic" w:cs="Century Gothic"/>
          <w:b/>
          <w:spacing w:val="2"/>
          <w:w w:val="102"/>
          <w:position w:val="-1"/>
          <w:sz w:val="21"/>
          <w:szCs w:val="21"/>
          <w:u w:color="000000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w w:val="102"/>
          <w:position w:val="-1"/>
          <w:sz w:val="21"/>
          <w:szCs w:val="21"/>
          <w:u w:val="single" w:color="000000"/>
          <w:lang w:val="es-ES"/>
        </w:rPr>
        <w:t>:</w:t>
      </w:r>
    </w:p>
    <w:p w:rsidR="003401F1" w:rsidRDefault="003401F1" w:rsidP="003401F1">
      <w:pPr>
        <w:spacing w:before="25"/>
        <w:ind w:left="116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S</w:t>
      </w:r>
      <w:r w:rsidRPr="002A532B">
        <w:rPr>
          <w:rFonts w:ascii="Century Gothic" w:eastAsia="Century Gothic" w:hAnsi="Century Gothic" w:cs="Century Gothic"/>
          <w:b/>
          <w:spacing w:val="-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O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2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15"/>
          <w:sz w:val="21"/>
          <w:szCs w:val="21"/>
          <w:lang w:val="es-ES"/>
        </w:rPr>
        <w:t xml:space="preserve"> 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sato2</w:t>
      </w:r>
      <w:proofErr w:type="gramStart"/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</w:t>
      </w:r>
      <w:proofErr w:type="gramEnd"/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spacing w:val="18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P</w:t>
      </w:r>
      <w:r w:rsidRPr="002A532B">
        <w:rPr>
          <w:rFonts w:ascii="Century Gothic" w:eastAsia="Century Gothic" w:hAnsi="Century Gothic" w:cs="Century Gothic"/>
          <w:b/>
          <w:spacing w:val="2"/>
          <w:sz w:val="21"/>
          <w:szCs w:val="21"/>
          <w:lang w:val="es-ES"/>
        </w:rPr>
        <w:t>A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6"/>
          <w:sz w:val="21"/>
          <w:szCs w:val="21"/>
          <w:lang w:val="es-ES"/>
        </w:rPr>
        <w:t xml:space="preserve"> 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spacing w:val="2"/>
          <w:sz w:val="19"/>
          <w:szCs w:val="19"/>
          <w:lang w:val="es-ES"/>
        </w:rPr>
        <w:t>pa</w:t>
      </w:r>
      <w:proofErr w:type="spellEnd"/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;    </w:t>
      </w:r>
      <w:r w:rsidRPr="002A532B">
        <w:rPr>
          <w:rFonts w:ascii="Century Gothic" w:eastAsia="Century Gothic" w:hAnsi="Century Gothic" w:cs="Century Gothic"/>
          <w:spacing w:val="39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-3"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C:</w:t>
      </w:r>
      <w:r w:rsidRPr="002A532B">
        <w:rPr>
          <w:rFonts w:ascii="Century Gothic" w:eastAsia="Century Gothic" w:hAnsi="Century Gothic" w:cs="Century Gothic"/>
          <w:b/>
          <w:spacing w:val="7"/>
          <w:sz w:val="21"/>
          <w:szCs w:val="21"/>
          <w:lang w:val="es-ES"/>
        </w:rPr>
        <w:t xml:space="preserve"> 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spacing w:val="2"/>
          <w:sz w:val="19"/>
          <w:szCs w:val="19"/>
          <w:lang w:val="es-ES"/>
        </w:rPr>
        <w:t>fc</w:t>
      </w:r>
      <w:proofErr w:type="spellEnd"/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 xml:space="preserve">  </w:t>
      </w:r>
      <w:r w:rsidRPr="002A532B">
        <w:rPr>
          <w:rFonts w:ascii="Century Gothic" w:eastAsia="Century Gothic" w:hAnsi="Century Gothic" w:cs="Century Gothic"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F</w:t>
      </w:r>
      <w:r w:rsidRPr="002A532B">
        <w:rPr>
          <w:rFonts w:ascii="Century Gothic" w:eastAsia="Century Gothic" w:hAnsi="Century Gothic" w:cs="Century Gothic"/>
          <w:b/>
          <w:spacing w:val="-1"/>
          <w:sz w:val="21"/>
          <w:szCs w:val="21"/>
          <w:lang w:val="es-ES"/>
        </w:rPr>
        <w:t>R</w:t>
      </w:r>
      <w:r w:rsidRPr="002A532B">
        <w:rPr>
          <w:rFonts w:ascii="Century Gothic" w:eastAsia="Century Gothic" w:hAnsi="Century Gothic" w:cs="Century Gothic"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spacing w:val="7"/>
          <w:sz w:val="21"/>
          <w:szCs w:val="21"/>
          <w:lang w:val="es-ES"/>
        </w:rPr>
        <w:t xml:space="preserve"> 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proofErr w:type="spellStart"/>
      <w:r>
        <w:rPr>
          <w:rFonts w:ascii="Arial" w:eastAsia="Arial" w:hAnsi="Arial" w:cs="Arial"/>
          <w:spacing w:val="2"/>
          <w:sz w:val="19"/>
          <w:szCs w:val="19"/>
          <w:lang w:val="es-ES"/>
        </w:rPr>
        <w:t>fr</w:t>
      </w:r>
      <w:proofErr w:type="spellEnd"/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 xml:space="preserve">;     </w:t>
      </w:r>
      <w:r w:rsidRPr="002A532B">
        <w:rPr>
          <w:rFonts w:ascii="Century Gothic" w:eastAsia="Century Gothic" w:hAnsi="Century Gothic" w:cs="Century Gothic"/>
          <w:b/>
          <w:spacing w:val="20"/>
          <w:sz w:val="21"/>
          <w:szCs w:val="21"/>
          <w:lang w:val="es-ES"/>
        </w:rPr>
        <w:t xml:space="preserve"> </w:t>
      </w:r>
      <w:r w:rsidRPr="002A532B">
        <w:rPr>
          <w:rFonts w:ascii="Century Gothic" w:eastAsia="Century Gothic" w:hAnsi="Century Gothic" w:cs="Century Gothic"/>
          <w:b/>
          <w:spacing w:val="1"/>
          <w:sz w:val="21"/>
          <w:szCs w:val="21"/>
          <w:lang w:val="es-ES"/>
        </w:rPr>
        <w:t>T</w:t>
      </w:r>
      <w:r w:rsidRPr="002A532B">
        <w:rPr>
          <w:rFonts w:ascii="Century Gothic" w:eastAsia="Century Gothic" w:hAnsi="Century Gothic" w:cs="Century Gothic"/>
          <w:b/>
          <w:sz w:val="21"/>
          <w:szCs w:val="21"/>
          <w:lang w:val="es-ES"/>
        </w:rPr>
        <w:t>:</w:t>
      </w:r>
      <w:r w:rsidRPr="002A532B">
        <w:rPr>
          <w:rFonts w:ascii="Century Gothic" w:eastAsia="Century Gothic" w:hAnsi="Century Gothic" w:cs="Century Gothic"/>
          <w:b/>
          <w:spacing w:val="6"/>
          <w:sz w:val="21"/>
          <w:szCs w:val="21"/>
          <w:lang w:val="es-ES"/>
        </w:rPr>
        <w:t xml:space="preserve"> 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${</w:t>
      </w:r>
      <w:r>
        <w:rPr>
          <w:rFonts w:ascii="Arial" w:eastAsia="Arial" w:hAnsi="Arial" w:cs="Arial"/>
          <w:spacing w:val="2"/>
          <w:sz w:val="19"/>
          <w:szCs w:val="19"/>
          <w:lang w:val="es-ES"/>
        </w:rPr>
        <w:t>t</w:t>
      </w:r>
      <w:r w:rsidRPr="00A85EF2">
        <w:rPr>
          <w:rFonts w:ascii="Arial" w:eastAsia="Arial" w:hAnsi="Arial" w:cs="Arial"/>
          <w:spacing w:val="2"/>
          <w:sz w:val="19"/>
          <w:szCs w:val="19"/>
          <w:lang w:val="es-ES"/>
        </w:rPr>
        <w:t>}</w:t>
      </w:r>
      <w:r w:rsidRPr="002A532B"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  <w:t>.</w:t>
      </w:r>
    </w:p>
    <w:p w:rsidR="003401F1" w:rsidRDefault="003401F1" w:rsidP="003401F1">
      <w:pPr>
        <w:spacing w:before="25"/>
        <w:ind w:left="116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  <w:r>
        <w:rPr>
          <w:rFonts w:ascii="Century Gothic" w:eastAsia="Century Gothic" w:hAnsi="Century Gothic" w:cs="Century Gothic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83E12BA" wp14:editId="40613A0B">
                <wp:simplePos x="0" y="0"/>
                <wp:positionH relativeFrom="margin">
                  <wp:posOffset>-492125</wp:posOffset>
                </wp:positionH>
                <wp:positionV relativeFrom="paragraph">
                  <wp:posOffset>100965</wp:posOffset>
                </wp:positionV>
                <wp:extent cx="6619875" cy="247650"/>
                <wp:effectExtent l="0" t="0" r="28575" b="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247650"/>
                          <a:chOff x="1628" y="548"/>
                          <a:chExt cx="8655" cy="0"/>
                        </a:xfrm>
                      </wpg:grpSpPr>
                      <wps:wsp>
                        <wps:cNvPr id="3" name="Freeform 24"/>
                        <wps:cNvSpPr>
                          <a:spLocks/>
                        </wps:cNvSpPr>
                        <wps:spPr bwMode="auto">
                          <a:xfrm>
                            <a:off x="1628" y="548"/>
                            <a:ext cx="8655" cy="0"/>
                          </a:xfrm>
                          <a:custGeom>
                            <a:avLst/>
                            <a:gdLst>
                              <a:gd name="T0" fmla="+- 0 1628 1628"/>
                              <a:gd name="T1" fmla="*/ T0 w 8655"/>
                              <a:gd name="T2" fmla="+- 0 10283 1628"/>
                              <a:gd name="T3" fmla="*/ T2 w 86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55">
                                <a:moveTo>
                                  <a:pt x="0" y="0"/>
                                </a:moveTo>
                                <a:lnTo>
                                  <a:pt x="8655" y="0"/>
                                </a:lnTo>
                              </a:path>
                            </a:pathLst>
                          </a:custGeom>
                          <a:noFill/>
                          <a:ln w="86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F39EA" id="Grupo 1" o:spid="_x0000_s1026" style="position:absolute;margin-left:-38.75pt;margin-top:7.95pt;width:521.25pt;height:19.5pt;z-index:-251656192;mso-position-horizontal-relative:margin" coordorigin="1628,548" coordsize="86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">
                <v:shape id="Freeform 24" o:spid="_x0000_s1027" style="position:absolute;left:1628;top:548;width:8655;height:0;visibility:visible;mso-wrap-style:square;v-text-anchor:top" coordsize="8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" path="m,l8655,e" filled="f" strokeweight=".24131mm">
                  <v:path arrowok="t" o:connecttype="custom" o:connectlocs="0,0;8655,0" o:connectangles="0,0"/>
                </v:shape>
                <w10:wrap anchorx="margin"/>
              </v:group>
            </w:pict>
          </mc:Fallback>
        </mc:AlternateContent>
      </w:r>
    </w:p>
    <w:p w:rsidR="003401F1" w:rsidRDefault="003401F1" w:rsidP="003401F1">
      <w:pPr>
        <w:spacing w:before="25"/>
        <w:ind w:left="116"/>
        <w:rPr>
          <w:rFonts w:ascii="Century Gothic" w:eastAsia="Century Gothic" w:hAnsi="Century Gothic" w:cs="Century Gothic"/>
          <w:w w:val="102"/>
          <w:sz w:val="21"/>
          <w:szCs w:val="21"/>
          <w:lang w:val="es-ES"/>
        </w:rPr>
      </w:pPr>
    </w:p>
    <w:p w:rsidR="003401F1" w:rsidRDefault="003401F1" w:rsidP="003401F1">
      <w:pPr>
        <w:spacing w:before="8" w:line="140" w:lineRule="exact"/>
        <w:rPr>
          <w:rFonts w:ascii="Calibri" w:eastAsia="Calibri" w:hAnsi="Calibri" w:cs="Calibri"/>
          <w:spacing w:val="1"/>
          <w:sz w:val="15"/>
          <w:szCs w:val="15"/>
          <w:lang w:val="es-ES"/>
        </w:rPr>
      </w:pPr>
    </w:p>
    <w:p w:rsidR="003401F1" w:rsidRPr="00D07C1A" w:rsidRDefault="003401F1" w:rsidP="003401F1">
      <w:pPr>
        <w:tabs>
          <w:tab w:val="left" w:pos="4770"/>
        </w:tabs>
        <w:rPr>
          <w:rFonts w:ascii="Century Gothic" w:hAnsi="Century Gothic"/>
          <w:b/>
          <w:u w:val="single"/>
          <w:lang w:val="es-ES" w:eastAsia="es-ES"/>
        </w:rPr>
      </w:pPr>
    </w:p>
    <w:p w:rsidR="004C68BA" w:rsidRPr="003401F1" w:rsidRDefault="004C68BA" w:rsidP="003401F1">
      <w:pPr>
        <w:rPr>
          <w:rFonts w:eastAsia="Calibri"/>
          <w:lang w:val="es-ES"/>
        </w:rPr>
      </w:pPr>
    </w:p>
    <w:sectPr w:rsidR="004C68BA" w:rsidRPr="003401F1" w:rsidSect="00F13428">
      <w:headerReference w:type="default" r:id="rId7"/>
      <w:footerReference w:type="default" r:id="rId8"/>
      <w:pgSz w:w="11920" w:h="16840"/>
      <w:pgMar w:top="2660" w:right="1540" w:bottom="280" w:left="1540" w:header="1406" w:footer="85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EF2" w:rsidRDefault="00040EF2">
      <w:r>
        <w:separator/>
      </w:r>
    </w:p>
  </w:endnote>
  <w:endnote w:type="continuationSeparator" w:id="0">
    <w:p w:rsidR="00040EF2" w:rsidRDefault="0004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Pr="00F13428" w:rsidRDefault="00AC3E5A">
    <w:pPr>
      <w:spacing w:line="200" w:lineRule="exact"/>
      <w:rPr>
        <w:lang w:val="es-P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5F079DD" wp14:editId="057FF2AC">
          <wp:simplePos x="0" y="0"/>
          <wp:positionH relativeFrom="margin">
            <wp:posOffset>-892175</wp:posOffset>
          </wp:positionH>
          <wp:positionV relativeFrom="paragraph">
            <wp:posOffset>-50165</wp:posOffset>
          </wp:positionV>
          <wp:extent cx="7381875" cy="666115"/>
          <wp:effectExtent l="0" t="0" r="9525" b="63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83" t="67921" r="10048" b="12156"/>
                  <a:stretch/>
                </pic:blipFill>
                <pic:spPr bwMode="auto">
                  <a:xfrm>
                    <a:off x="0" y="0"/>
                    <a:ext cx="7381875" cy="666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EF2" w:rsidRDefault="00040EF2">
      <w:r>
        <w:separator/>
      </w:r>
    </w:p>
  </w:footnote>
  <w:footnote w:type="continuationSeparator" w:id="0">
    <w:p w:rsidR="00040EF2" w:rsidRDefault="00040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9" w:rsidRDefault="004330B1">
    <w:pPr>
      <w:spacing w:line="200" w:lineRule="exac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6BCA59" wp14:editId="173E8E94">
          <wp:simplePos x="0" y="0"/>
          <wp:positionH relativeFrom="margin">
            <wp:align>center</wp:align>
          </wp:positionH>
          <wp:positionV relativeFrom="page">
            <wp:posOffset>199390</wp:posOffset>
          </wp:positionV>
          <wp:extent cx="6701357" cy="1114425"/>
          <wp:effectExtent l="0" t="0" r="4445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1357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22329"/>
    <w:multiLevelType w:val="multilevel"/>
    <w:tmpl w:val="498AB27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BF"/>
    <w:rsid w:val="00002D16"/>
    <w:rsid w:val="000144E7"/>
    <w:rsid w:val="00040EF2"/>
    <w:rsid w:val="000672A6"/>
    <w:rsid w:val="00074439"/>
    <w:rsid w:val="00116127"/>
    <w:rsid w:val="001345DE"/>
    <w:rsid w:val="001668C6"/>
    <w:rsid w:val="00190171"/>
    <w:rsid w:val="001F3F57"/>
    <w:rsid w:val="00227545"/>
    <w:rsid w:val="0026554C"/>
    <w:rsid w:val="002A532B"/>
    <w:rsid w:val="002C421A"/>
    <w:rsid w:val="003401F1"/>
    <w:rsid w:val="00364826"/>
    <w:rsid w:val="00391C63"/>
    <w:rsid w:val="003D5070"/>
    <w:rsid w:val="003F22EF"/>
    <w:rsid w:val="00401E93"/>
    <w:rsid w:val="004330B1"/>
    <w:rsid w:val="004535C7"/>
    <w:rsid w:val="00493751"/>
    <w:rsid w:val="004A2B3E"/>
    <w:rsid w:val="004C68BA"/>
    <w:rsid w:val="004F1B61"/>
    <w:rsid w:val="005C5F14"/>
    <w:rsid w:val="0068591C"/>
    <w:rsid w:val="006A170C"/>
    <w:rsid w:val="00740D2C"/>
    <w:rsid w:val="00757392"/>
    <w:rsid w:val="00761A88"/>
    <w:rsid w:val="007E4399"/>
    <w:rsid w:val="008A0D7E"/>
    <w:rsid w:val="008D0490"/>
    <w:rsid w:val="008F3AC0"/>
    <w:rsid w:val="00995CEE"/>
    <w:rsid w:val="009C538F"/>
    <w:rsid w:val="00A3109F"/>
    <w:rsid w:val="00A85EF2"/>
    <w:rsid w:val="00AB79FC"/>
    <w:rsid w:val="00AC3E5A"/>
    <w:rsid w:val="00AE4CE2"/>
    <w:rsid w:val="00B04B50"/>
    <w:rsid w:val="00B079FA"/>
    <w:rsid w:val="00B224A0"/>
    <w:rsid w:val="00B60F26"/>
    <w:rsid w:val="00BC0644"/>
    <w:rsid w:val="00BC54BF"/>
    <w:rsid w:val="00BF77D2"/>
    <w:rsid w:val="00C97B38"/>
    <w:rsid w:val="00CC50D5"/>
    <w:rsid w:val="00D97A60"/>
    <w:rsid w:val="00DA57DE"/>
    <w:rsid w:val="00DE4E24"/>
    <w:rsid w:val="00E10DDD"/>
    <w:rsid w:val="00E8112C"/>
    <w:rsid w:val="00EA3ED9"/>
    <w:rsid w:val="00EE2F59"/>
    <w:rsid w:val="00EE7190"/>
    <w:rsid w:val="00EF25A2"/>
    <w:rsid w:val="00F13428"/>
    <w:rsid w:val="00F53AE1"/>
    <w:rsid w:val="00F7557F"/>
    <w:rsid w:val="00FE0829"/>
    <w:rsid w:val="00FF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E08F6"/>
  <w15:docId w15:val="{69568E8E-E298-4F00-93A7-B4C8923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668C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8C6"/>
  </w:style>
  <w:style w:type="paragraph" w:styleId="Piedepgina">
    <w:name w:val="footer"/>
    <w:basedOn w:val="Normal"/>
    <w:link w:val="PiedepginaCar"/>
    <w:uiPriority w:val="99"/>
    <w:unhideWhenUsed/>
    <w:qFormat/>
    <w:rsid w:val="001668C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8C6"/>
  </w:style>
  <w:style w:type="table" w:customStyle="1" w:styleId="Tabladediseo">
    <w:name w:val="Tabla de diseño"/>
    <w:basedOn w:val="Tablanormal"/>
    <w:uiPriority w:val="99"/>
    <w:rsid w:val="00F13428"/>
    <w:pPr>
      <w:spacing w:before="60"/>
      <w:ind w:left="144" w:right="144"/>
    </w:pPr>
    <w:rPr>
      <w:rFonts w:asciiTheme="minorHAnsi" w:eastAsiaTheme="minorHAnsi" w:hAnsiTheme="minorHAnsi" w:cstheme="minorBidi"/>
      <w:color w:val="1F497D" w:themeColor="text2"/>
      <w:lang w:val="es-ES" w:eastAsia="es-ES"/>
    </w:rPr>
    <w:tblPr>
      <w:tblCellMar>
        <w:left w:w="0" w:type="dxa"/>
        <w:right w:w="0" w:type="dxa"/>
      </w:tblCellMar>
    </w:tblPr>
  </w:style>
  <w:style w:type="character" w:customStyle="1" w:styleId="Encabezadodelcontacto">
    <w:name w:val="Encabezado del contacto"/>
    <w:basedOn w:val="Fuentedeprrafopredeter"/>
    <w:uiPriority w:val="1"/>
    <w:qFormat/>
    <w:rsid w:val="00F13428"/>
    <w:rPr>
      <w:rFonts w:asciiTheme="majorHAnsi" w:eastAsiaTheme="majorEastAsia" w:hAnsiTheme="majorHAnsi" w:cstheme="majorBidi"/>
      <w:color w:val="4F81BD" w:themeColor="accent1"/>
      <w:sz w:val="18"/>
    </w:rPr>
  </w:style>
  <w:style w:type="paragraph" w:styleId="Prrafodelista">
    <w:name w:val="List Paragraph"/>
    <w:basedOn w:val="Normal"/>
    <w:uiPriority w:val="34"/>
    <w:qFormat/>
    <w:rsid w:val="003401F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%20y%20Sistemas\Medical\planti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199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</dc:creator>
  <cp:lastModifiedBy>Anthony</cp:lastModifiedBy>
  <cp:revision>34</cp:revision>
  <dcterms:created xsi:type="dcterms:W3CDTF">2017-03-16T19:47:00Z</dcterms:created>
  <dcterms:modified xsi:type="dcterms:W3CDTF">2020-05-21T15:07:00Z</dcterms:modified>
</cp:coreProperties>
</file>